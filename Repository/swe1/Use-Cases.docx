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0EC" w:rsidRDefault="001210EC" w:rsidP="001210EC">
      <w:pPr>
        <w:jc w:val="center"/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3369"/>
        <w:gridCol w:w="5843"/>
      </w:tblGrid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Name des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26241F">
              <w:rPr>
                <w:rFonts w:ascii="Times New Roman" w:hAnsi="Times New Roman" w:cs="Times New Roman"/>
                <w:b/>
              </w:rPr>
              <w:t>-Case</w:t>
            </w:r>
          </w:p>
        </w:tc>
        <w:tc>
          <w:tcPr>
            <w:tcW w:w="5843" w:type="dxa"/>
          </w:tcPr>
          <w:p w:rsidR="001210EC" w:rsidRPr="001210EC" w:rsidRDefault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Programmstart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Nummer</w:t>
            </w:r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Paket</w:t>
            </w:r>
          </w:p>
        </w:tc>
        <w:tc>
          <w:tcPr>
            <w:tcW w:w="5843" w:type="dxa"/>
          </w:tcPr>
          <w:p w:rsidR="001210EC" w:rsidRPr="001210EC" w:rsidRDefault="00A32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5843" w:type="dxa"/>
          </w:tcPr>
          <w:p w:rsidR="001210EC" w:rsidRPr="001210EC" w:rsidRDefault="00A32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Boris Goldstein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5843" w:type="dxa"/>
          </w:tcPr>
          <w:p w:rsidR="001210EC" w:rsidRPr="001210EC" w:rsidRDefault="003772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Kurzbeschreibung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26241F" w:rsidRPr="0026241F" w:rsidRDefault="0026241F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26241F" w:rsidRPr="001210EC" w:rsidRDefault="00A32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Das vollständige Programm soll fehlerfrei ausgeführt werden 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Beteiligte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Aktoren</w:t>
            </w:r>
            <w:proofErr w:type="spellEnd"/>
          </w:p>
        </w:tc>
        <w:tc>
          <w:tcPr>
            <w:tcW w:w="5843" w:type="dxa"/>
          </w:tcPr>
          <w:p w:rsidR="001210EC" w:rsidRPr="001210EC" w:rsidRDefault="003772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Endanwender (Studenten/Dozenten)</w:t>
            </w:r>
            <w:r w:rsidR="00A32833">
              <w:rPr>
                <w:rFonts w:ascii="Times New Roman" w:hAnsi="Times New Roman" w:cs="Times New Roman"/>
              </w:rPr>
              <w:t>, Kunde (Höhne), Entwickler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Fachverantwortlicher</w:t>
            </w:r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Referenzen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37722A" w:rsidRPr="00A32833" w:rsidRDefault="00A32833" w:rsidP="00A32833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32833">
              <w:rPr>
                <w:rFonts w:ascii="Times New Roman" w:hAnsi="Times New Roman" w:cs="Times New Roman"/>
              </w:rPr>
              <w:t>Soll auf jedem gängigem Windows Betriebssystem laufen</w:t>
            </w:r>
          </w:p>
          <w:p w:rsidR="00A32833" w:rsidRPr="00A32833" w:rsidRDefault="00A32833" w:rsidP="00A32833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32833">
              <w:rPr>
                <w:rFonts w:ascii="Times New Roman" w:hAnsi="Times New Roman" w:cs="Times New Roman"/>
              </w:rPr>
              <w:t>Keine Installation notwendig</w:t>
            </w:r>
          </w:p>
          <w:p w:rsidR="00A32833" w:rsidRPr="001210EC" w:rsidRDefault="00A32833">
            <w:pPr>
              <w:rPr>
                <w:rFonts w:ascii="Times New Roman" w:hAnsi="Times New Roman" w:cs="Times New Roman"/>
              </w:rPr>
            </w:pP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Vorbedingungen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210EC" w:rsidRPr="001210EC" w:rsidRDefault="00A3283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Compilierte</w:t>
            </w:r>
            <w:proofErr w:type="spellEnd"/>
            <w:r>
              <w:rPr>
                <w:rFonts w:ascii="Times New Roman" w:hAnsi="Times New Roman" w:cs="Times New Roman"/>
              </w:rPr>
              <w:t xml:space="preserve"> und ausführbare Datei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Nachbedingungen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210EC" w:rsidRPr="001210EC" w:rsidRDefault="00A32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Alle Programmkomponenten müssen funktionsfähig sein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Typischer Ablauf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A32833" w:rsidRDefault="00A32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Programmstart durch Doppelklick auf die ausführbare </w:t>
            </w:r>
          </w:p>
          <w:p w:rsidR="0037722A" w:rsidRPr="001210EC" w:rsidRDefault="00A32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exe/</w:t>
            </w:r>
            <w:proofErr w:type="spellStart"/>
            <w:r>
              <w:rPr>
                <w:rFonts w:ascii="Times New Roman" w:hAnsi="Times New Roman" w:cs="Times New Roman"/>
              </w:rPr>
              <w:t>jar</w:t>
            </w:r>
            <w:proofErr w:type="spellEnd"/>
            <w:r>
              <w:rPr>
                <w:rFonts w:ascii="Times New Roman" w:hAnsi="Times New Roman" w:cs="Times New Roman"/>
              </w:rPr>
              <w:t xml:space="preserve"> - Datei 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Alternative Abläufe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210EC" w:rsidRPr="001210EC" w:rsidRDefault="00A32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Dateien über „Öffnen mit…“ Menü mit dem Programm starten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Kritikalität</w:t>
            </w:r>
          </w:p>
        </w:tc>
        <w:tc>
          <w:tcPr>
            <w:tcW w:w="5843" w:type="dxa"/>
          </w:tcPr>
          <w:p w:rsidR="001210EC" w:rsidRPr="001210EC" w:rsidRDefault="003772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Muss / sehr wichtig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Verknüpfungen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37722A" w:rsidRPr="001210EC" w:rsidRDefault="00A32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42225" w:rsidRPr="001210EC" w:rsidTr="0026241F">
        <w:trPr>
          <w:trHeight w:val="397"/>
        </w:trPr>
        <w:tc>
          <w:tcPr>
            <w:tcW w:w="3369" w:type="dxa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Funktionale Anforderungen</w:t>
            </w: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42225" w:rsidRPr="001210EC" w:rsidRDefault="00142225" w:rsidP="00142225">
            <w:pPr>
              <w:rPr>
                <w:rFonts w:ascii="Times New Roman" w:hAnsi="Times New Roman" w:cs="Times New Roman"/>
              </w:rPr>
            </w:pPr>
          </w:p>
        </w:tc>
      </w:tr>
      <w:tr w:rsidR="00142225" w:rsidRPr="001210EC" w:rsidTr="0026241F">
        <w:trPr>
          <w:trHeight w:val="397"/>
        </w:trPr>
        <w:tc>
          <w:tcPr>
            <w:tcW w:w="3369" w:type="dxa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Nicht-funktionale Anforderungen</w:t>
            </w: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42225" w:rsidRPr="001210EC" w:rsidRDefault="00142225" w:rsidP="00142225">
            <w:pPr>
              <w:rPr>
                <w:rFonts w:ascii="Times New Roman" w:hAnsi="Times New Roman" w:cs="Times New Roman"/>
              </w:rPr>
            </w:pPr>
          </w:p>
        </w:tc>
      </w:tr>
    </w:tbl>
    <w:p w:rsidR="00142225" w:rsidRDefault="00142225" w:rsidP="001210EC"/>
    <w:p w:rsidR="00142225" w:rsidRDefault="00142225" w:rsidP="001210EC"/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3369"/>
        <w:gridCol w:w="5843"/>
      </w:tblGrid>
      <w:tr w:rsidR="00142225" w:rsidRPr="001210EC" w:rsidTr="00142225">
        <w:trPr>
          <w:trHeight w:val="397"/>
        </w:trPr>
        <w:tc>
          <w:tcPr>
            <w:tcW w:w="3369" w:type="dxa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Name des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26241F">
              <w:rPr>
                <w:rFonts w:ascii="Times New Roman" w:hAnsi="Times New Roman" w:cs="Times New Roman"/>
                <w:b/>
              </w:rPr>
              <w:t>-Case</w:t>
            </w:r>
          </w:p>
        </w:tc>
        <w:tc>
          <w:tcPr>
            <w:tcW w:w="5843" w:type="dxa"/>
          </w:tcPr>
          <w:p w:rsidR="00142225" w:rsidRPr="001210EC" w:rsidRDefault="00142225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Datei einlesen</w:t>
            </w:r>
          </w:p>
        </w:tc>
      </w:tr>
      <w:tr w:rsidR="00142225" w:rsidRPr="001210EC" w:rsidTr="00142225">
        <w:trPr>
          <w:trHeight w:val="397"/>
        </w:trPr>
        <w:tc>
          <w:tcPr>
            <w:tcW w:w="3369" w:type="dxa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Nummer</w:t>
            </w:r>
          </w:p>
        </w:tc>
        <w:tc>
          <w:tcPr>
            <w:tcW w:w="5843" w:type="dxa"/>
          </w:tcPr>
          <w:p w:rsidR="00142225" w:rsidRPr="001210EC" w:rsidRDefault="00142225" w:rsidP="00142225">
            <w:pPr>
              <w:rPr>
                <w:rFonts w:ascii="Times New Roman" w:hAnsi="Times New Roman" w:cs="Times New Roman"/>
              </w:rPr>
            </w:pPr>
          </w:p>
        </w:tc>
      </w:tr>
      <w:tr w:rsidR="00142225" w:rsidRPr="001210EC" w:rsidTr="00142225">
        <w:trPr>
          <w:trHeight w:val="397"/>
        </w:trPr>
        <w:tc>
          <w:tcPr>
            <w:tcW w:w="3369" w:type="dxa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Paket</w:t>
            </w:r>
          </w:p>
        </w:tc>
        <w:tc>
          <w:tcPr>
            <w:tcW w:w="5843" w:type="dxa"/>
          </w:tcPr>
          <w:p w:rsidR="00142225" w:rsidRPr="001210EC" w:rsidRDefault="00A32833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Dateiverwaltung</w:t>
            </w:r>
          </w:p>
        </w:tc>
      </w:tr>
      <w:tr w:rsidR="00142225" w:rsidRPr="001210EC" w:rsidTr="00142225">
        <w:trPr>
          <w:trHeight w:val="397"/>
        </w:trPr>
        <w:tc>
          <w:tcPr>
            <w:tcW w:w="3369" w:type="dxa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5843" w:type="dxa"/>
          </w:tcPr>
          <w:p w:rsidR="00142225" w:rsidRPr="001210EC" w:rsidRDefault="00A32833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Christian Wolter</w:t>
            </w:r>
          </w:p>
        </w:tc>
      </w:tr>
      <w:tr w:rsidR="00142225" w:rsidRPr="001210EC" w:rsidTr="00142225">
        <w:trPr>
          <w:trHeight w:val="397"/>
        </w:trPr>
        <w:tc>
          <w:tcPr>
            <w:tcW w:w="3369" w:type="dxa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5843" w:type="dxa"/>
          </w:tcPr>
          <w:p w:rsidR="00142225" w:rsidRPr="001210EC" w:rsidRDefault="00142225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530A5">
              <w:rPr>
                <w:rFonts w:ascii="Times New Roman" w:hAnsi="Times New Roman" w:cs="Times New Roman"/>
              </w:rPr>
              <w:t>.0</w:t>
            </w:r>
          </w:p>
        </w:tc>
      </w:tr>
      <w:tr w:rsidR="00142225" w:rsidRPr="001210EC" w:rsidTr="00142225">
        <w:trPr>
          <w:trHeight w:val="397"/>
        </w:trPr>
        <w:tc>
          <w:tcPr>
            <w:tcW w:w="3369" w:type="dxa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Kurzbeschreibung</w:t>
            </w: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42225" w:rsidRPr="001210EC" w:rsidRDefault="00A32833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Nutzer kann Dateien verschiedener Formate mit Daten einlesen</w:t>
            </w:r>
          </w:p>
        </w:tc>
      </w:tr>
      <w:tr w:rsidR="00142225" w:rsidRPr="001210EC" w:rsidTr="00142225">
        <w:trPr>
          <w:trHeight w:val="397"/>
        </w:trPr>
        <w:tc>
          <w:tcPr>
            <w:tcW w:w="3369" w:type="dxa"/>
          </w:tcPr>
          <w:p w:rsidR="00142225" w:rsidRPr="0026241F" w:rsidRDefault="00A32833" w:rsidP="0014222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  <w:r w:rsidR="00142225" w:rsidRPr="0026241F">
              <w:rPr>
                <w:rFonts w:ascii="Times New Roman" w:hAnsi="Times New Roman" w:cs="Times New Roman"/>
                <w:b/>
              </w:rPr>
              <w:t xml:space="preserve">eteiligte </w:t>
            </w:r>
            <w:proofErr w:type="spellStart"/>
            <w:r w:rsidR="00142225" w:rsidRPr="0026241F">
              <w:rPr>
                <w:rFonts w:ascii="Times New Roman" w:hAnsi="Times New Roman" w:cs="Times New Roman"/>
                <w:b/>
              </w:rPr>
              <w:t>Aktoren</w:t>
            </w:r>
            <w:proofErr w:type="spellEnd"/>
          </w:p>
        </w:tc>
        <w:tc>
          <w:tcPr>
            <w:tcW w:w="5843" w:type="dxa"/>
          </w:tcPr>
          <w:p w:rsidR="00142225" w:rsidRPr="001210EC" w:rsidRDefault="00A32833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Endanwender (Dozenten &amp; Studenten), Kunde (Höhne), </w:t>
            </w:r>
            <w:proofErr w:type="spellStart"/>
            <w:r>
              <w:rPr>
                <w:rFonts w:ascii="Times New Roman" w:hAnsi="Times New Roman" w:cs="Times New Roman"/>
              </w:rPr>
              <w:t>Entwiickler</w:t>
            </w:r>
            <w:proofErr w:type="spellEnd"/>
          </w:p>
        </w:tc>
      </w:tr>
      <w:tr w:rsidR="00142225" w:rsidRPr="001210EC" w:rsidTr="00142225">
        <w:trPr>
          <w:trHeight w:val="397"/>
        </w:trPr>
        <w:tc>
          <w:tcPr>
            <w:tcW w:w="3369" w:type="dxa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Fachverantwortlicher</w:t>
            </w:r>
          </w:p>
        </w:tc>
        <w:tc>
          <w:tcPr>
            <w:tcW w:w="5843" w:type="dxa"/>
          </w:tcPr>
          <w:p w:rsidR="00142225" w:rsidRPr="001210EC" w:rsidRDefault="00142225" w:rsidP="00142225">
            <w:pPr>
              <w:rPr>
                <w:rFonts w:ascii="Times New Roman" w:hAnsi="Times New Roman" w:cs="Times New Roman"/>
              </w:rPr>
            </w:pPr>
          </w:p>
        </w:tc>
      </w:tr>
      <w:tr w:rsidR="00142225" w:rsidRPr="001210EC" w:rsidTr="00142225">
        <w:trPr>
          <w:trHeight w:val="397"/>
        </w:trPr>
        <w:tc>
          <w:tcPr>
            <w:tcW w:w="3369" w:type="dxa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Referenzen</w:t>
            </w: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42225" w:rsidRPr="001210EC" w:rsidRDefault="00A32833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Trennzeichen laut Aufgabenstellung beachten!!</w:t>
            </w:r>
          </w:p>
        </w:tc>
      </w:tr>
      <w:tr w:rsidR="00142225" w:rsidRPr="001210EC" w:rsidTr="00142225">
        <w:trPr>
          <w:trHeight w:val="397"/>
        </w:trPr>
        <w:tc>
          <w:tcPr>
            <w:tcW w:w="3369" w:type="dxa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Vorbedingungen</w:t>
            </w: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42225" w:rsidRPr="001210EC" w:rsidRDefault="00A32833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 läuft, Datei enthält verwertbare Daten</w:t>
            </w:r>
          </w:p>
        </w:tc>
      </w:tr>
      <w:tr w:rsidR="00142225" w:rsidRPr="001210EC" w:rsidTr="00142225">
        <w:trPr>
          <w:trHeight w:val="397"/>
        </w:trPr>
        <w:tc>
          <w:tcPr>
            <w:tcW w:w="3369" w:type="dxa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Nachbedingungen</w:t>
            </w: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42225" w:rsidRPr="001210EC" w:rsidRDefault="00A32833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Tabellenansicht mit korrekten Daten angezeigt</w:t>
            </w:r>
          </w:p>
        </w:tc>
      </w:tr>
      <w:tr w:rsidR="00142225" w:rsidRPr="001210EC" w:rsidTr="00142225">
        <w:trPr>
          <w:trHeight w:val="397"/>
        </w:trPr>
        <w:tc>
          <w:tcPr>
            <w:tcW w:w="3369" w:type="dxa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Typischer Ablauf</w:t>
            </w: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42225" w:rsidRPr="001210EC" w:rsidRDefault="00A32833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Menüleiste mit „Datei-Öffnen“ </w:t>
            </w:r>
            <w:r w:rsidRPr="00A32833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im Explorer Daten auswählen und öffnen</w:t>
            </w:r>
          </w:p>
        </w:tc>
      </w:tr>
      <w:tr w:rsidR="00142225" w:rsidRPr="001210EC" w:rsidTr="00142225">
        <w:trPr>
          <w:trHeight w:val="397"/>
        </w:trPr>
        <w:tc>
          <w:tcPr>
            <w:tcW w:w="3369" w:type="dxa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Alternative Abläufe</w:t>
            </w: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42225" w:rsidRPr="001210EC" w:rsidRDefault="00A32833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Rechtsklick auf die zu öffnende Datei </w:t>
            </w:r>
            <w:r w:rsidRPr="00A32833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„Öffnen mit…“</w:t>
            </w:r>
          </w:p>
        </w:tc>
      </w:tr>
      <w:tr w:rsidR="00142225" w:rsidRPr="001210EC" w:rsidTr="00142225">
        <w:trPr>
          <w:trHeight w:val="397"/>
        </w:trPr>
        <w:tc>
          <w:tcPr>
            <w:tcW w:w="3369" w:type="dxa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Kritikalität</w:t>
            </w:r>
          </w:p>
        </w:tc>
        <w:tc>
          <w:tcPr>
            <w:tcW w:w="5843" w:type="dxa"/>
          </w:tcPr>
          <w:p w:rsidR="00142225" w:rsidRPr="001210EC" w:rsidRDefault="00A32833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Sehr hoch</w:t>
            </w:r>
          </w:p>
        </w:tc>
      </w:tr>
      <w:tr w:rsidR="00142225" w:rsidRPr="001210EC" w:rsidTr="00142225">
        <w:trPr>
          <w:trHeight w:val="397"/>
        </w:trPr>
        <w:tc>
          <w:tcPr>
            <w:tcW w:w="3369" w:type="dxa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Verknüpfungen</w:t>
            </w: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42225" w:rsidRPr="001210EC" w:rsidRDefault="00A32833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Programmstart</w:t>
            </w:r>
          </w:p>
        </w:tc>
      </w:tr>
      <w:tr w:rsidR="00142225" w:rsidRPr="001210EC" w:rsidTr="00142225">
        <w:trPr>
          <w:trHeight w:val="397"/>
        </w:trPr>
        <w:tc>
          <w:tcPr>
            <w:tcW w:w="3369" w:type="dxa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Funktionale Anforderungen</w:t>
            </w: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42225" w:rsidRPr="001210EC" w:rsidRDefault="00142225" w:rsidP="00142225">
            <w:pPr>
              <w:rPr>
                <w:rFonts w:ascii="Times New Roman" w:hAnsi="Times New Roman" w:cs="Times New Roman"/>
              </w:rPr>
            </w:pPr>
          </w:p>
        </w:tc>
      </w:tr>
      <w:tr w:rsidR="00142225" w:rsidRPr="001210EC" w:rsidTr="00142225">
        <w:trPr>
          <w:trHeight w:val="397"/>
        </w:trPr>
        <w:tc>
          <w:tcPr>
            <w:tcW w:w="3369" w:type="dxa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Nicht-funktionale Anforderungen</w:t>
            </w: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42225" w:rsidRPr="001210EC" w:rsidRDefault="00142225" w:rsidP="00142225">
            <w:pPr>
              <w:rPr>
                <w:rFonts w:ascii="Times New Roman" w:hAnsi="Times New Roman" w:cs="Times New Roman"/>
              </w:rPr>
            </w:pPr>
          </w:p>
        </w:tc>
      </w:tr>
    </w:tbl>
    <w:p w:rsidR="00142225" w:rsidRDefault="00142225" w:rsidP="001210EC"/>
    <w:p w:rsidR="00BA6D0B" w:rsidRDefault="00BA6D0B" w:rsidP="001210EC"/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3369"/>
        <w:gridCol w:w="5843"/>
      </w:tblGrid>
      <w:tr w:rsidR="00C91306" w:rsidRPr="001210EC" w:rsidTr="00FB2BEE">
        <w:trPr>
          <w:trHeight w:val="397"/>
        </w:trPr>
        <w:tc>
          <w:tcPr>
            <w:tcW w:w="3369" w:type="dxa"/>
          </w:tcPr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lastRenderedPageBreak/>
              <w:t xml:space="preserve">Name des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26241F">
              <w:rPr>
                <w:rFonts w:ascii="Times New Roman" w:hAnsi="Times New Roman" w:cs="Times New Roman"/>
                <w:b/>
              </w:rPr>
              <w:t>-Case</w:t>
            </w:r>
          </w:p>
        </w:tc>
        <w:tc>
          <w:tcPr>
            <w:tcW w:w="5843" w:type="dxa"/>
          </w:tcPr>
          <w:p w:rsidR="00C91306" w:rsidRPr="001210EC" w:rsidRDefault="00C91306" w:rsidP="00FB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Tabellenansicht </w:t>
            </w:r>
          </w:p>
        </w:tc>
      </w:tr>
      <w:tr w:rsidR="00C91306" w:rsidRPr="001210EC" w:rsidTr="00FB2BEE">
        <w:trPr>
          <w:trHeight w:val="397"/>
        </w:trPr>
        <w:tc>
          <w:tcPr>
            <w:tcW w:w="3369" w:type="dxa"/>
          </w:tcPr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Nummer</w:t>
            </w:r>
          </w:p>
        </w:tc>
        <w:tc>
          <w:tcPr>
            <w:tcW w:w="5843" w:type="dxa"/>
          </w:tcPr>
          <w:p w:rsidR="00C91306" w:rsidRPr="001210EC" w:rsidRDefault="00C91306" w:rsidP="00FB2BEE">
            <w:pPr>
              <w:rPr>
                <w:rFonts w:ascii="Times New Roman" w:hAnsi="Times New Roman" w:cs="Times New Roman"/>
              </w:rPr>
            </w:pPr>
          </w:p>
        </w:tc>
      </w:tr>
      <w:tr w:rsidR="00C91306" w:rsidRPr="001210EC" w:rsidTr="00FB2BEE">
        <w:trPr>
          <w:trHeight w:val="397"/>
        </w:trPr>
        <w:tc>
          <w:tcPr>
            <w:tcW w:w="3369" w:type="dxa"/>
          </w:tcPr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Paket</w:t>
            </w:r>
          </w:p>
        </w:tc>
        <w:tc>
          <w:tcPr>
            <w:tcW w:w="5843" w:type="dxa"/>
          </w:tcPr>
          <w:p w:rsidR="00C91306" w:rsidRPr="001210EC" w:rsidRDefault="00C91306" w:rsidP="00FB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Oberfläche</w:t>
            </w:r>
          </w:p>
        </w:tc>
      </w:tr>
      <w:tr w:rsidR="00C91306" w:rsidRPr="001210EC" w:rsidTr="00FB2BEE">
        <w:trPr>
          <w:trHeight w:val="397"/>
        </w:trPr>
        <w:tc>
          <w:tcPr>
            <w:tcW w:w="3369" w:type="dxa"/>
          </w:tcPr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5843" w:type="dxa"/>
          </w:tcPr>
          <w:p w:rsidR="00C91306" w:rsidRPr="001210EC" w:rsidRDefault="00C91306" w:rsidP="00FB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Boris Goldstein</w:t>
            </w:r>
          </w:p>
        </w:tc>
      </w:tr>
      <w:tr w:rsidR="00C91306" w:rsidRPr="001210EC" w:rsidTr="00FB2BEE">
        <w:trPr>
          <w:trHeight w:val="397"/>
        </w:trPr>
        <w:tc>
          <w:tcPr>
            <w:tcW w:w="3369" w:type="dxa"/>
          </w:tcPr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5843" w:type="dxa"/>
          </w:tcPr>
          <w:p w:rsidR="00C91306" w:rsidRPr="001210EC" w:rsidRDefault="00C91306" w:rsidP="00FB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.0</w:t>
            </w:r>
          </w:p>
        </w:tc>
      </w:tr>
      <w:tr w:rsidR="00C91306" w:rsidRPr="001210EC" w:rsidTr="00FB2BEE">
        <w:trPr>
          <w:trHeight w:val="397"/>
        </w:trPr>
        <w:tc>
          <w:tcPr>
            <w:tcW w:w="3369" w:type="dxa"/>
          </w:tcPr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Kurzbeschreibung</w:t>
            </w:r>
          </w:p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</w:p>
          <w:p w:rsidR="00C91306" w:rsidRDefault="00C91306" w:rsidP="00FB2BEE">
            <w:pPr>
              <w:rPr>
                <w:rFonts w:ascii="Times New Roman" w:hAnsi="Times New Roman" w:cs="Times New Roman"/>
                <w:b/>
              </w:rPr>
            </w:pPr>
          </w:p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</w:p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C91306" w:rsidRDefault="00C91306" w:rsidP="00FB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 Tabellenansicht erlaubt das Anzeigen und Verändern der vorliegenden Daten</w:t>
            </w:r>
          </w:p>
          <w:p w:rsidR="00C91306" w:rsidRPr="00C91306" w:rsidRDefault="00C91306" w:rsidP="00C91306">
            <w:pPr>
              <w:pStyle w:val="Listenabsatz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Eingabe eigener Datensätze</w:t>
            </w:r>
          </w:p>
        </w:tc>
      </w:tr>
      <w:tr w:rsidR="00C91306" w:rsidRPr="001210EC" w:rsidTr="00FB2BEE">
        <w:trPr>
          <w:trHeight w:val="397"/>
        </w:trPr>
        <w:tc>
          <w:tcPr>
            <w:tcW w:w="3369" w:type="dxa"/>
          </w:tcPr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Beteiligte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Aktoren</w:t>
            </w:r>
            <w:proofErr w:type="spellEnd"/>
          </w:p>
        </w:tc>
        <w:tc>
          <w:tcPr>
            <w:tcW w:w="5843" w:type="dxa"/>
          </w:tcPr>
          <w:p w:rsidR="00C91306" w:rsidRPr="001210EC" w:rsidRDefault="00C91306" w:rsidP="00FB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Endanwender (Studenten/Dozenten), Kunde (Höhne), Entwickler</w:t>
            </w:r>
          </w:p>
        </w:tc>
      </w:tr>
      <w:tr w:rsidR="00C91306" w:rsidRPr="001210EC" w:rsidTr="00FB2BEE">
        <w:trPr>
          <w:trHeight w:val="397"/>
        </w:trPr>
        <w:tc>
          <w:tcPr>
            <w:tcW w:w="3369" w:type="dxa"/>
          </w:tcPr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Fachverantwortlicher</w:t>
            </w:r>
          </w:p>
        </w:tc>
        <w:tc>
          <w:tcPr>
            <w:tcW w:w="5843" w:type="dxa"/>
          </w:tcPr>
          <w:p w:rsidR="00C91306" w:rsidRPr="001210EC" w:rsidRDefault="00C91306" w:rsidP="00FB2BEE">
            <w:pPr>
              <w:rPr>
                <w:rFonts w:ascii="Times New Roman" w:hAnsi="Times New Roman" w:cs="Times New Roman"/>
              </w:rPr>
            </w:pPr>
          </w:p>
        </w:tc>
      </w:tr>
      <w:tr w:rsidR="00C91306" w:rsidRPr="001210EC" w:rsidTr="00FB2BEE">
        <w:trPr>
          <w:trHeight w:val="397"/>
        </w:trPr>
        <w:tc>
          <w:tcPr>
            <w:tcW w:w="3369" w:type="dxa"/>
          </w:tcPr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Referenzen</w:t>
            </w:r>
          </w:p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C91306" w:rsidRDefault="00C91306" w:rsidP="00C91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16 Attribute ( Spalten) und 1000 Objekte (Zeilen)</w:t>
            </w:r>
          </w:p>
          <w:p w:rsidR="00C91306" w:rsidRDefault="00C91306" w:rsidP="00C91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Automatische Werterkennung (stetig/diskret)</w:t>
            </w:r>
          </w:p>
          <w:p w:rsidR="00C91306" w:rsidRDefault="00C91306" w:rsidP="00C9130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Dezimaltrenner</w:t>
            </w:r>
            <w:proofErr w:type="spellEnd"/>
            <w:r>
              <w:rPr>
                <w:rFonts w:ascii="Times New Roman" w:hAnsi="Times New Roman" w:cs="Times New Roman"/>
              </w:rPr>
              <w:t>: Punkt</w:t>
            </w:r>
          </w:p>
          <w:p w:rsidR="00C91306" w:rsidRDefault="00C91306" w:rsidP="00C91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Markierung des Zielattributes</w:t>
            </w:r>
          </w:p>
          <w:p w:rsidR="00C91306" w:rsidRPr="00C91306" w:rsidRDefault="00C91306" w:rsidP="00C91306">
            <w:pPr>
              <w:rPr>
                <w:rFonts w:ascii="Times New Roman" w:hAnsi="Times New Roman" w:cs="Times New Roman"/>
              </w:rPr>
            </w:pPr>
          </w:p>
        </w:tc>
      </w:tr>
      <w:tr w:rsidR="00C91306" w:rsidRPr="001210EC" w:rsidTr="00FB2BEE">
        <w:trPr>
          <w:trHeight w:val="397"/>
        </w:trPr>
        <w:tc>
          <w:tcPr>
            <w:tcW w:w="3369" w:type="dxa"/>
          </w:tcPr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Vorbedingungen</w:t>
            </w:r>
          </w:p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C91306" w:rsidRPr="001210EC" w:rsidRDefault="00C91306" w:rsidP="00FB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Programm muss richtig laufen</w:t>
            </w:r>
          </w:p>
        </w:tc>
      </w:tr>
      <w:tr w:rsidR="00C91306" w:rsidRPr="001210EC" w:rsidTr="00FB2BEE">
        <w:trPr>
          <w:trHeight w:val="397"/>
        </w:trPr>
        <w:tc>
          <w:tcPr>
            <w:tcW w:w="3369" w:type="dxa"/>
          </w:tcPr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Nachbedingungen</w:t>
            </w:r>
          </w:p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C91306" w:rsidRPr="001210EC" w:rsidRDefault="00C91306" w:rsidP="00FB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Anzeigen einer Tabelle mit konsistenten Daten</w:t>
            </w:r>
          </w:p>
        </w:tc>
      </w:tr>
      <w:tr w:rsidR="00C91306" w:rsidRPr="001210EC" w:rsidTr="00FB2BEE">
        <w:trPr>
          <w:trHeight w:val="397"/>
        </w:trPr>
        <w:tc>
          <w:tcPr>
            <w:tcW w:w="3369" w:type="dxa"/>
          </w:tcPr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Typischer Ablauf</w:t>
            </w:r>
          </w:p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</w:p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</w:p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</w:p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C91306" w:rsidRDefault="00C91306" w:rsidP="00FB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Programm wird gestartet </w:t>
            </w:r>
            <w:r w:rsidRPr="00C91306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Tabelle wird angezeigt</w:t>
            </w:r>
          </w:p>
          <w:p w:rsidR="00C91306" w:rsidRPr="001210EC" w:rsidRDefault="00C91306" w:rsidP="00FB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Daten einfügen/einlesen</w:t>
            </w:r>
          </w:p>
        </w:tc>
      </w:tr>
      <w:tr w:rsidR="00C91306" w:rsidRPr="001210EC" w:rsidTr="00FB2BEE">
        <w:trPr>
          <w:trHeight w:val="397"/>
        </w:trPr>
        <w:tc>
          <w:tcPr>
            <w:tcW w:w="3369" w:type="dxa"/>
          </w:tcPr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Alternative Abläufe</w:t>
            </w:r>
          </w:p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</w:p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</w:p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</w:p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C91306" w:rsidRPr="001210EC" w:rsidRDefault="00C91306" w:rsidP="00FB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Von anderen Ansichten über </w:t>
            </w:r>
            <w:proofErr w:type="spellStart"/>
            <w:r>
              <w:rPr>
                <w:rFonts w:ascii="Times New Roman" w:hAnsi="Times New Roman" w:cs="Times New Roman"/>
              </w:rPr>
              <w:t>Tableiste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zur Tabellenansicht wechseln</w:t>
            </w:r>
          </w:p>
        </w:tc>
      </w:tr>
      <w:tr w:rsidR="00C91306" w:rsidRPr="001210EC" w:rsidTr="00FB2BEE">
        <w:trPr>
          <w:trHeight w:val="397"/>
        </w:trPr>
        <w:tc>
          <w:tcPr>
            <w:tcW w:w="3369" w:type="dxa"/>
          </w:tcPr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Kritikalität</w:t>
            </w:r>
          </w:p>
        </w:tc>
        <w:tc>
          <w:tcPr>
            <w:tcW w:w="5843" w:type="dxa"/>
          </w:tcPr>
          <w:p w:rsidR="00C91306" w:rsidRPr="001210EC" w:rsidRDefault="00C91306" w:rsidP="00FB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Essentiell </w:t>
            </w:r>
          </w:p>
        </w:tc>
      </w:tr>
      <w:tr w:rsidR="00C91306" w:rsidRPr="001210EC" w:rsidTr="00FB2BEE">
        <w:trPr>
          <w:trHeight w:val="397"/>
        </w:trPr>
        <w:tc>
          <w:tcPr>
            <w:tcW w:w="3369" w:type="dxa"/>
          </w:tcPr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Verknüpfungen</w:t>
            </w:r>
          </w:p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C91306" w:rsidRPr="001210EC" w:rsidRDefault="00C91306" w:rsidP="00FB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Programmstart</w:t>
            </w:r>
          </w:p>
        </w:tc>
      </w:tr>
      <w:tr w:rsidR="00C91306" w:rsidRPr="001210EC" w:rsidTr="00FB2BEE">
        <w:trPr>
          <w:trHeight w:val="397"/>
        </w:trPr>
        <w:tc>
          <w:tcPr>
            <w:tcW w:w="3369" w:type="dxa"/>
          </w:tcPr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Funktionale Anforderungen</w:t>
            </w:r>
          </w:p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</w:p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</w:p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</w:p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</w:p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</w:p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C91306" w:rsidRPr="001210EC" w:rsidRDefault="00C91306" w:rsidP="00FB2BEE">
            <w:pPr>
              <w:rPr>
                <w:rFonts w:ascii="Times New Roman" w:hAnsi="Times New Roman" w:cs="Times New Roman"/>
              </w:rPr>
            </w:pPr>
          </w:p>
        </w:tc>
      </w:tr>
      <w:tr w:rsidR="00C91306" w:rsidRPr="001210EC" w:rsidTr="00FB2BEE">
        <w:trPr>
          <w:trHeight w:val="397"/>
        </w:trPr>
        <w:tc>
          <w:tcPr>
            <w:tcW w:w="3369" w:type="dxa"/>
          </w:tcPr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Nicht-funktionale Anforderungen</w:t>
            </w:r>
          </w:p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</w:p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</w:p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</w:p>
          <w:p w:rsidR="00C91306" w:rsidRPr="0026241F" w:rsidRDefault="00C91306" w:rsidP="00FB2BE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C91306" w:rsidRDefault="00C91306" w:rsidP="00FB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Große, dem Inhalt angepasste Spalten</w:t>
            </w:r>
          </w:p>
          <w:p w:rsidR="00C91306" w:rsidRDefault="00C91306" w:rsidP="00FB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Gute Lesbarkeit der Werte</w:t>
            </w:r>
          </w:p>
          <w:p w:rsidR="00C91306" w:rsidRPr="001210EC" w:rsidRDefault="00C91306" w:rsidP="00FB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Farbliche Markierung von bestimmten Werten/Attributen</w:t>
            </w:r>
          </w:p>
        </w:tc>
      </w:tr>
    </w:tbl>
    <w:p w:rsidR="00C91306" w:rsidRDefault="00C91306" w:rsidP="001210EC"/>
    <w:p w:rsidR="00BA6D0B" w:rsidRDefault="00BA6D0B" w:rsidP="001210EC"/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3369"/>
        <w:gridCol w:w="5843"/>
      </w:tblGrid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lastRenderedPageBreak/>
              <w:t xml:space="preserve">Name des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26241F">
              <w:rPr>
                <w:rFonts w:ascii="Times New Roman" w:hAnsi="Times New Roman" w:cs="Times New Roman"/>
                <w:b/>
              </w:rPr>
              <w:t>-Case</w:t>
            </w:r>
          </w:p>
        </w:tc>
        <w:tc>
          <w:tcPr>
            <w:tcW w:w="5843" w:type="dxa"/>
          </w:tcPr>
          <w:p w:rsidR="00BA6D0B" w:rsidRPr="001210EC" w:rsidRDefault="00BA6D0B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Baum automatisch</w:t>
            </w:r>
          </w:p>
        </w:tc>
      </w:tr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Nummer</w:t>
            </w:r>
          </w:p>
        </w:tc>
        <w:tc>
          <w:tcPr>
            <w:tcW w:w="5843" w:type="dxa"/>
          </w:tcPr>
          <w:p w:rsidR="00BA6D0B" w:rsidRPr="001210EC" w:rsidRDefault="00BA6D0B" w:rsidP="00142225">
            <w:pPr>
              <w:rPr>
                <w:rFonts w:ascii="Times New Roman" w:hAnsi="Times New Roman" w:cs="Times New Roman"/>
              </w:rPr>
            </w:pPr>
          </w:p>
        </w:tc>
      </w:tr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Paket</w:t>
            </w:r>
          </w:p>
        </w:tc>
        <w:tc>
          <w:tcPr>
            <w:tcW w:w="5843" w:type="dxa"/>
          </w:tcPr>
          <w:p w:rsidR="00BA6D0B" w:rsidRPr="001210EC" w:rsidRDefault="00C91306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Oberfläche</w:t>
            </w:r>
          </w:p>
        </w:tc>
      </w:tr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5843" w:type="dxa"/>
          </w:tcPr>
          <w:p w:rsidR="00BA6D0B" w:rsidRPr="001210EC" w:rsidRDefault="00BA6D0B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Christian</w:t>
            </w:r>
            <w:r w:rsidR="00C91306">
              <w:rPr>
                <w:rFonts w:ascii="Times New Roman" w:hAnsi="Times New Roman" w:cs="Times New Roman"/>
              </w:rPr>
              <w:t xml:space="preserve"> Wolter</w:t>
            </w:r>
          </w:p>
        </w:tc>
      </w:tr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5843" w:type="dxa"/>
          </w:tcPr>
          <w:p w:rsidR="00BA6D0B" w:rsidRPr="001210EC" w:rsidRDefault="00BA6D0B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530A5">
              <w:rPr>
                <w:rFonts w:ascii="Times New Roman" w:hAnsi="Times New Roman" w:cs="Times New Roman"/>
              </w:rPr>
              <w:t>.0</w:t>
            </w:r>
          </w:p>
        </w:tc>
      </w:tr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Kurzbeschreibung</w:t>
            </w: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  <w:p w:rsidR="00BA6D0B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BA6D0B" w:rsidRPr="001210EC" w:rsidRDefault="00BA6D0B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 optimale Baum (nach Algorithmus) wird berechnet und ausgegeben.</w:t>
            </w:r>
          </w:p>
        </w:tc>
      </w:tr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Beteiligte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Aktoren</w:t>
            </w:r>
            <w:proofErr w:type="spellEnd"/>
          </w:p>
        </w:tc>
        <w:tc>
          <w:tcPr>
            <w:tcW w:w="5843" w:type="dxa"/>
          </w:tcPr>
          <w:p w:rsidR="00BA6D0B" w:rsidRPr="001210EC" w:rsidRDefault="00BA6D0B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Endanwender (Studenten/Dozenten)</w:t>
            </w:r>
          </w:p>
        </w:tc>
      </w:tr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Fachverantwortlicher</w:t>
            </w:r>
          </w:p>
        </w:tc>
        <w:tc>
          <w:tcPr>
            <w:tcW w:w="5843" w:type="dxa"/>
          </w:tcPr>
          <w:p w:rsidR="00BA6D0B" w:rsidRPr="001210EC" w:rsidRDefault="00BA6D0B" w:rsidP="00142225">
            <w:pPr>
              <w:rPr>
                <w:rFonts w:ascii="Times New Roman" w:hAnsi="Times New Roman" w:cs="Times New Roman"/>
              </w:rPr>
            </w:pPr>
          </w:p>
        </w:tc>
      </w:tr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Referenzen</w:t>
            </w: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BA6D0B" w:rsidRDefault="00BA6D0B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-Algorithmus für optimalen Entscheidungsbaum</w:t>
            </w:r>
          </w:p>
          <w:p w:rsidR="00BA6D0B" w:rsidRPr="001210EC" w:rsidRDefault="00BA6D0B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-Vorgaben nach Aufgabenstellung</w:t>
            </w:r>
          </w:p>
        </w:tc>
      </w:tr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Vorbedingungen</w:t>
            </w: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BA6D0B" w:rsidRPr="001210EC" w:rsidRDefault="00BA6D0B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Tabellenansicht mit Daten wird angezeigt</w:t>
            </w:r>
          </w:p>
        </w:tc>
      </w:tr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Nachbedingungen</w:t>
            </w: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BA6D0B" w:rsidRPr="001210EC" w:rsidRDefault="00BA6D0B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Optimaler Baum wird angezeigt</w:t>
            </w:r>
          </w:p>
        </w:tc>
      </w:tr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Typischer Ablauf</w:t>
            </w: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BA6D0B" w:rsidRDefault="00BA6D0B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Tabellenansicht anzeigen</w:t>
            </w:r>
          </w:p>
          <w:p w:rsidR="00BA6D0B" w:rsidRPr="001210EC" w:rsidRDefault="00BA6D0B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Baum automatisch anklicken</w:t>
            </w:r>
          </w:p>
        </w:tc>
      </w:tr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Alternative Abläufe</w:t>
            </w: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BA6D0B" w:rsidRDefault="00BA6D0B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Baum interaktiv wird angezeigt</w:t>
            </w:r>
          </w:p>
          <w:p w:rsidR="00BA6D0B" w:rsidRPr="001210EC" w:rsidRDefault="00BA6D0B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Baum automatisch anklicken</w:t>
            </w:r>
          </w:p>
        </w:tc>
      </w:tr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Kritikalität</w:t>
            </w:r>
          </w:p>
        </w:tc>
        <w:tc>
          <w:tcPr>
            <w:tcW w:w="5843" w:type="dxa"/>
          </w:tcPr>
          <w:p w:rsidR="00BA6D0B" w:rsidRPr="001210EC" w:rsidRDefault="00BA6D0B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Muss / sehr wichtig</w:t>
            </w:r>
          </w:p>
        </w:tc>
      </w:tr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Verknüpfungen</w:t>
            </w: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BA6D0B" w:rsidRPr="001210EC" w:rsidRDefault="00BA6D0B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>&gt;&gt; Tabellenansicht</w:t>
            </w:r>
          </w:p>
        </w:tc>
      </w:tr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Funktionale Anforderungen</w:t>
            </w: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BA6D0B" w:rsidRPr="001210EC" w:rsidRDefault="00BA6D0B" w:rsidP="00142225">
            <w:pPr>
              <w:rPr>
                <w:rFonts w:ascii="Times New Roman" w:hAnsi="Times New Roman" w:cs="Times New Roman"/>
              </w:rPr>
            </w:pPr>
          </w:p>
        </w:tc>
      </w:tr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Nicht-funktionale Anforderungen</w:t>
            </w: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BA6D0B" w:rsidRDefault="00F85332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Aussagekräftige Farben </w:t>
            </w:r>
          </w:p>
          <w:p w:rsidR="00F85332" w:rsidRPr="001210EC" w:rsidRDefault="00F85332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Großer Schriftgrad</w:t>
            </w:r>
          </w:p>
        </w:tc>
      </w:tr>
    </w:tbl>
    <w:p w:rsidR="00BA6D0B" w:rsidRDefault="00BA6D0B" w:rsidP="001210EC"/>
    <w:p w:rsidR="00BA6D0B" w:rsidRDefault="00BA6D0B" w:rsidP="001210EC"/>
    <w:p w:rsidR="00BA6D0B" w:rsidRDefault="00BA6D0B" w:rsidP="001210EC"/>
    <w:p w:rsidR="00BA6D0B" w:rsidRDefault="00BA6D0B" w:rsidP="001210EC"/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3369"/>
        <w:gridCol w:w="5843"/>
      </w:tblGrid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lastRenderedPageBreak/>
              <w:t xml:space="preserve">Name des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26241F">
              <w:rPr>
                <w:rFonts w:ascii="Times New Roman" w:hAnsi="Times New Roman" w:cs="Times New Roman"/>
                <w:b/>
              </w:rPr>
              <w:t>-Case</w:t>
            </w:r>
          </w:p>
        </w:tc>
        <w:tc>
          <w:tcPr>
            <w:tcW w:w="5843" w:type="dxa"/>
          </w:tcPr>
          <w:p w:rsidR="00BA6D0B" w:rsidRPr="001210EC" w:rsidRDefault="00BA6D0B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Baum </w:t>
            </w:r>
            <w:r w:rsidR="00142225">
              <w:rPr>
                <w:rFonts w:ascii="Times New Roman" w:hAnsi="Times New Roman" w:cs="Times New Roman"/>
              </w:rPr>
              <w:t xml:space="preserve">interaktiv </w:t>
            </w:r>
            <w:r w:rsidR="000530A5">
              <w:rPr>
                <w:rFonts w:ascii="Times New Roman" w:hAnsi="Times New Roman" w:cs="Times New Roman"/>
              </w:rPr>
              <w:t>bearbeiten</w:t>
            </w:r>
          </w:p>
        </w:tc>
      </w:tr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Nummer</w:t>
            </w:r>
          </w:p>
        </w:tc>
        <w:tc>
          <w:tcPr>
            <w:tcW w:w="5843" w:type="dxa"/>
          </w:tcPr>
          <w:p w:rsidR="00BA6D0B" w:rsidRPr="001210EC" w:rsidRDefault="00BA6D0B" w:rsidP="00142225">
            <w:pPr>
              <w:rPr>
                <w:rFonts w:ascii="Times New Roman" w:hAnsi="Times New Roman" w:cs="Times New Roman"/>
              </w:rPr>
            </w:pPr>
          </w:p>
        </w:tc>
      </w:tr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Paket</w:t>
            </w:r>
          </w:p>
        </w:tc>
        <w:tc>
          <w:tcPr>
            <w:tcW w:w="5843" w:type="dxa"/>
          </w:tcPr>
          <w:p w:rsidR="00BA6D0B" w:rsidRPr="001210EC" w:rsidRDefault="00BA6D0B" w:rsidP="00142225">
            <w:pPr>
              <w:rPr>
                <w:rFonts w:ascii="Times New Roman" w:hAnsi="Times New Roman" w:cs="Times New Roman"/>
              </w:rPr>
            </w:pPr>
          </w:p>
        </w:tc>
      </w:tr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5843" w:type="dxa"/>
          </w:tcPr>
          <w:p w:rsidR="00BA6D0B" w:rsidRPr="001210EC" w:rsidRDefault="00142225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Clemens</w:t>
            </w:r>
            <w:r w:rsidR="00C91306">
              <w:rPr>
                <w:rFonts w:ascii="Times New Roman" w:hAnsi="Times New Roman" w:cs="Times New Roman"/>
              </w:rPr>
              <w:t xml:space="preserve"> Wagner</w:t>
            </w:r>
          </w:p>
        </w:tc>
      </w:tr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5843" w:type="dxa"/>
          </w:tcPr>
          <w:p w:rsidR="00BA6D0B" w:rsidRPr="001210EC" w:rsidRDefault="00BA6D0B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530A5">
              <w:rPr>
                <w:rFonts w:ascii="Times New Roman" w:hAnsi="Times New Roman" w:cs="Times New Roman"/>
              </w:rPr>
              <w:t>.0</w:t>
            </w:r>
          </w:p>
        </w:tc>
      </w:tr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Kurzbeschreibung</w:t>
            </w: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  <w:p w:rsidR="00BA6D0B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BA6D0B" w:rsidRPr="001210EC" w:rsidRDefault="000530A5" w:rsidP="00142225">
            <w:pPr>
              <w:rPr>
                <w:rFonts w:ascii="Times New Roman" w:hAnsi="Times New Roman" w:cs="Times New Roman"/>
              </w:rPr>
            </w:pPr>
            <w:r w:rsidRPr="000530A5">
              <w:rPr>
                <w:rFonts w:ascii="Times New Roman" w:hAnsi="Times New Roman" w:cs="Times New Roman"/>
              </w:rPr>
              <w:t>Die Anzeige „Baum interaktiv“ erlaubt es einem einen Entscheidungsbaum anhand selbst ausgewählter Kriterien bzw. Attribute aufzustellen.</w:t>
            </w:r>
          </w:p>
        </w:tc>
      </w:tr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Beteiligte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Aktoren</w:t>
            </w:r>
            <w:proofErr w:type="spellEnd"/>
          </w:p>
        </w:tc>
        <w:tc>
          <w:tcPr>
            <w:tcW w:w="5843" w:type="dxa"/>
          </w:tcPr>
          <w:p w:rsidR="00BA6D0B" w:rsidRPr="001210EC" w:rsidRDefault="000530A5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Endanwender (Studenten/Dozenten)</w:t>
            </w:r>
          </w:p>
        </w:tc>
      </w:tr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Fachverantwortlicher</w:t>
            </w:r>
          </w:p>
        </w:tc>
        <w:tc>
          <w:tcPr>
            <w:tcW w:w="5843" w:type="dxa"/>
          </w:tcPr>
          <w:p w:rsidR="00BA6D0B" w:rsidRPr="001210EC" w:rsidRDefault="00BA6D0B" w:rsidP="00142225">
            <w:pPr>
              <w:rPr>
                <w:rFonts w:ascii="Times New Roman" w:hAnsi="Times New Roman" w:cs="Times New Roman"/>
              </w:rPr>
            </w:pPr>
          </w:p>
        </w:tc>
      </w:tr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Referenzen</w:t>
            </w: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BA6D0B" w:rsidRPr="001210EC" w:rsidRDefault="000530A5" w:rsidP="00142225">
            <w:pPr>
              <w:rPr>
                <w:rFonts w:ascii="Times New Roman" w:hAnsi="Times New Roman" w:cs="Times New Roman"/>
              </w:rPr>
            </w:pPr>
            <w:r>
              <w:t>Aufgabenstellung: „Baum interaktiv“</w:t>
            </w:r>
          </w:p>
        </w:tc>
      </w:tr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Vorbedingungen</w:t>
            </w: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BA6D0B" w:rsidRDefault="000530A5" w:rsidP="00142225">
            <w:pPr>
              <w:rPr>
                <w:rFonts w:ascii="Times New Roman" w:hAnsi="Times New Roman" w:cs="Times New Roman"/>
              </w:rPr>
            </w:pPr>
            <w:r w:rsidRPr="000530A5">
              <w:rPr>
                <w:rFonts w:ascii="Times New Roman" w:hAnsi="Times New Roman" w:cs="Times New Roman"/>
              </w:rPr>
              <w:t>Programm muss gestartet sein, valide Daten sind geladen (Tabellenansicht zeigt korrekte Daten an)</w:t>
            </w:r>
          </w:p>
          <w:p w:rsidR="000530A5" w:rsidRPr="001210EC" w:rsidRDefault="000530A5" w:rsidP="00142225">
            <w:pPr>
              <w:rPr>
                <w:rFonts w:ascii="Times New Roman" w:hAnsi="Times New Roman" w:cs="Times New Roman"/>
              </w:rPr>
            </w:pPr>
          </w:p>
        </w:tc>
      </w:tr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Nachbedingungen</w:t>
            </w: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BA6D0B" w:rsidRPr="001210EC" w:rsidRDefault="000530A5" w:rsidP="00142225">
            <w:pPr>
              <w:rPr>
                <w:rFonts w:ascii="Times New Roman" w:hAnsi="Times New Roman" w:cs="Times New Roman"/>
              </w:rPr>
            </w:pPr>
            <w:r>
              <w:t xml:space="preserve">Der Interaktive Baum wird angezeigt und ist </w:t>
            </w:r>
            <w:proofErr w:type="spellStart"/>
            <w:r>
              <w:t>editierbar</w:t>
            </w:r>
            <w:proofErr w:type="spellEnd"/>
          </w:p>
        </w:tc>
      </w:tr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Typischer Ablauf</w:t>
            </w: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0530A5" w:rsidRDefault="000530A5" w:rsidP="00142225">
            <w:pPr>
              <w:rPr>
                <w:rFonts w:ascii="Times New Roman" w:hAnsi="Times New Roman" w:cs="Times New Roman"/>
              </w:rPr>
            </w:pPr>
            <w:r w:rsidRPr="000530A5">
              <w:rPr>
                <w:rFonts w:ascii="Times New Roman" w:hAnsi="Times New Roman" w:cs="Times New Roman"/>
              </w:rPr>
              <w:t xml:space="preserve">Es wird ein Knoten angezeigt, welcher alle Daten der Tabelle repräsentiert. </w:t>
            </w:r>
          </w:p>
          <w:p w:rsidR="000530A5" w:rsidRDefault="000530A5" w:rsidP="00142225">
            <w:pPr>
              <w:rPr>
                <w:rFonts w:ascii="Times New Roman" w:hAnsi="Times New Roman" w:cs="Times New Roman"/>
              </w:rPr>
            </w:pPr>
            <w:r w:rsidRPr="000530A5">
              <w:rPr>
                <w:rFonts w:ascii="Times New Roman" w:hAnsi="Times New Roman" w:cs="Times New Roman"/>
              </w:rPr>
              <w:t xml:space="preserve">Dieser Knoten wird angeklickt und eine Liste mit allen Attributen die dieser Knoten repräsentiert angezeigt. </w:t>
            </w:r>
          </w:p>
          <w:p w:rsidR="00BA6D0B" w:rsidRDefault="000530A5" w:rsidP="00142225">
            <w:pPr>
              <w:rPr>
                <w:rFonts w:ascii="Times New Roman" w:hAnsi="Times New Roman" w:cs="Times New Roman"/>
              </w:rPr>
            </w:pPr>
            <w:r w:rsidRPr="000530A5">
              <w:rPr>
                <w:rFonts w:ascii="Times New Roman" w:hAnsi="Times New Roman" w:cs="Times New Roman"/>
              </w:rPr>
              <w:t xml:space="preserve">Das Attribut, nach dem der Baum aufgespannt werden soll wird ausgewählt und der Baum wird entsprechend weiter gezeichnet. </w:t>
            </w:r>
            <w:r w:rsidRPr="000530A5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530A5">
              <w:rPr>
                <w:rFonts w:ascii="Times New Roman" w:hAnsi="Times New Roman" w:cs="Times New Roman"/>
              </w:rPr>
              <w:t>Es entstehen neue Knoten, für die erneut ein weiteres Aufspannungsattribut gewählt werden kann. So entsteht interaktiv ein Entscheidungsbaum.</w:t>
            </w:r>
          </w:p>
          <w:p w:rsidR="000530A5" w:rsidRPr="001210EC" w:rsidRDefault="000530A5" w:rsidP="00142225">
            <w:pPr>
              <w:rPr>
                <w:rFonts w:ascii="Times New Roman" w:hAnsi="Times New Roman" w:cs="Times New Roman"/>
              </w:rPr>
            </w:pPr>
          </w:p>
        </w:tc>
      </w:tr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Alternative Abläufe</w:t>
            </w: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0530A5" w:rsidRDefault="000530A5" w:rsidP="000530A5">
            <w:pPr>
              <w:rPr>
                <w:rFonts w:ascii="Times New Roman" w:hAnsi="Times New Roman" w:cs="Times New Roman"/>
              </w:rPr>
            </w:pPr>
            <w:r w:rsidRPr="000530A5">
              <w:rPr>
                <w:rFonts w:ascii="Times New Roman" w:hAnsi="Times New Roman" w:cs="Times New Roman"/>
              </w:rPr>
              <w:t>Wird ein vorhandener Knoten mit Unterknoten ausgewählt und ein neues Attribut für diesen gewähl</w:t>
            </w:r>
            <w:r>
              <w:rPr>
                <w:rFonts w:ascii="Times New Roman" w:hAnsi="Times New Roman" w:cs="Times New Roman"/>
              </w:rPr>
              <w:t xml:space="preserve">t </w:t>
            </w:r>
            <w:r w:rsidRPr="000530A5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Unterknoten verschwinden</w:t>
            </w:r>
            <w:r w:rsidRPr="000530A5">
              <w:rPr>
                <w:rFonts w:ascii="Times New Roman" w:hAnsi="Times New Roman" w:cs="Times New Roman"/>
              </w:rPr>
              <w:t>.</w:t>
            </w:r>
          </w:p>
          <w:p w:rsidR="00BA6D0B" w:rsidRDefault="000530A5" w:rsidP="000530A5">
            <w:pPr>
              <w:rPr>
                <w:rFonts w:ascii="Times New Roman" w:hAnsi="Times New Roman" w:cs="Times New Roman"/>
              </w:rPr>
            </w:pPr>
            <w:r w:rsidRPr="000530A5">
              <w:rPr>
                <w:rFonts w:ascii="Times New Roman" w:hAnsi="Times New Roman" w:cs="Times New Roman"/>
              </w:rPr>
              <w:t xml:space="preserve"> Bei einem Attribut, mit kontinuierlichem Wertebe</w:t>
            </w:r>
            <w:r>
              <w:rPr>
                <w:rFonts w:ascii="Times New Roman" w:hAnsi="Times New Roman" w:cs="Times New Roman"/>
              </w:rPr>
              <w:t>reich muss zusätzlich ein Split-</w:t>
            </w:r>
            <w:r w:rsidRPr="000530A5">
              <w:rPr>
                <w:rFonts w:ascii="Times New Roman" w:hAnsi="Times New Roman" w:cs="Times New Roman"/>
              </w:rPr>
              <w:t>Wert angegeben werden.</w:t>
            </w:r>
          </w:p>
          <w:p w:rsidR="000530A5" w:rsidRPr="001210EC" w:rsidRDefault="000530A5" w:rsidP="000530A5">
            <w:pPr>
              <w:rPr>
                <w:rFonts w:ascii="Times New Roman" w:hAnsi="Times New Roman" w:cs="Times New Roman"/>
              </w:rPr>
            </w:pPr>
          </w:p>
        </w:tc>
      </w:tr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Kritikalität</w:t>
            </w:r>
          </w:p>
        </w:tc>
        <w:tc>
          <w:tcPr>
            <w:tcW w:w="5843" w:type="dxa"/>
          </w:tcPr>
          <w:p w:rsidR="00BA6D0B" w:rsidRPr="001210EC" w:rsidRDefault="000530A5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Hoch</w:t>
            </w:r>
          </w:p>
        </w:tc>
      </w:tr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Verknüpfungen</w:t>
            </w: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BA6D0B" w:rsidRPr="001210EC" w:rsidRDefault="000530A5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Programmstart, Datei einlesen</w:t>
            </w:r>
          </w:p>
        </w:tc>
      </w:tr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Funktionale Anforderungen</w:t>
            </w: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BA6D0B" w:rsidRPr="001210EC" w:rsidRDefault="00BA6D0B" w:rsidP="00142225">
            <w:pPr>
              <w:rPr>
                <w:rFonts w:ascii="Times New Roman" w:hAnsi="Times New Roman" w:cs="Times New Roman"/>
              </w:rPr>
            </w:pPr>
          </w:p>
        </w:tc>
      </w:tr>
      <w:tr w:rsidR="00BA6D0B" w:rsidRPr="001210EC" w:rsidTr="00142225">
        <w:trPr>
          <w:trHeight w:val="397"/>
        </w:trPr>
        <w:tc>
          <w:tcPr>
            <w:tcW w:w="3369" w:type="dxa"/>
          </w:tcPr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Nicht-funktionale Anforderungen</w:t>
            </w: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  <w:p w:rsidR="00BA6D0B" w:rsidRPr="0026241F" w:rsidRDefault="00BA6D0B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F85332" w:rsidRDefault="00F85332" w:rsidP="00F853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Aussagekräftige Farben </w:t>
            </w:r>
          </w:p>
          <w:p w:rsidR="00BA6D0B" w:rsidRPr="001210EC" w:rsidRDefault="00F85332" w:rsidP="00F853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Großer Schriftgrad</w:t>
            </w:r>
          </w:p>
        </w:tc>
      </w:tr>
    </w:tbl>
    <w:p w:rsidR="00BA6D0B" w:rsidRDefault="00BA6D0B" w:rsidP="001210EC"/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3369"/>
        <w:gridCol w:w="176"/>
        <w:gridCol w:w="5667"/>
        <w:gridCol w:w="76"/>
      </w:tblGrid>
      <w:tr w:rsidR="00142225" w:rsidRPr="001210EC" w:rsidTr="008832F6">
        <w:trPr>
          <w:trHeight w:val="397"/>
        </w:trPr>
        <w:tc>
          <w:tcPr>
            <w:tcW w:w="3545" w:type="dxa"/>
            <w:gridSpan w:val="2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lastRenderedPageBreak/>
              <w:t xml:space="preserve">Name des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26241F">
              <w:rPr>
                <w:rFonts w:ascii="Times New Roman" w:hAnsi="Times New Roman" w:cs="Times New Roman"/>
                <w:b/>
              </w:rPr>
              <w:t>-Case</w:t>
            </w:r>
          </w:p>
        </w:tc>
        <w:tc>
          <w:tcPr>
            <w:tcW w:w="5743" w:type="dxa"/>
            <w:gridSpan w:val="2"/>
          </w:tcPr>
          <w:p w:rsidR="00142225" w:rsidRPr="001210EC" w:rsidRDefault="00142225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Regeldarstellung anzeigen</w:t>
            </w:r>
          </w:p>
        </w:tc>
      </w:tr>
      <w:tr w:rsidR="00142225" w:rsidRPr="001210EC" w:rsidTr="008832F6">
        <w:trPr>
          <w:trHeight w:val="397"/>
        </w:trPr>
        <w:tc>
          <w:tcPr>
            <w:tcW w:w="3545" w:type="dxa"/>
            <w:gridSpan w:val="2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Nummer</w:t>
            </w:r>
          </w:p>
        </w:tc>
        <w:tc>
          <w:tcPr>
            <w:tcW w:w="5743" w:type="dxa"/>
            <w:gridSpan w:val="2"/>
          </w:tcPr>
          <w:p w:rsidR="00142225" w:rsidRPr="001210EC" w:rsidRDefault="00142225" w:rsidP="00142225">
            <w:pPr>
              <w:rPr>
                <w:rFonts w:ascii="Times New Roman" w:hAnsi="Times New Roman" w:cs="Times New Roman"/>
              </w:rPr>
            </w:pPr>
          </w:p>
        </w:tc>
      </w:tr>
      <w:tr w:rsidR="00142225" w:rsidRPr="001210EC" w:rsidTr="008832F6">
        <w:trPr>
          <w:trHeight w:val="397"/>
        </w:trPr>
        <w:tc>
          <w:tcPr>
            <w:tcW w:w="3545" w:type="dxa"/>
            <w:gridSpan w:val="2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Paket</w:t>
            </w:r>
          </w:p>
        </w:tc>
        <w:tc>
          <w:tcPr>
            <w:tcW w:w="5743" w:type="dxa"/>
            <w:gridSpan w:val="2"/>
          </w:tcPr>
          <w:p w:rsidR="00142225" w:rsidRPr="001210EC" w:rsidRDefault="00C91306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Oberfläche</w:t>
            </w:r>
          </w:p>
        </w:tc>
      </w:tr>
      <w:tr w:rsidR="00142225" w:rsidRPr="001210EC" w:rsidTr="008832F6">
        <w:trPr>
          <w:trHeight w:val="397"/>
        </w:trPr>
        <w:tc>
          <w:tcPr>
            <w:tcW w:w="3545" w:type="dxa"/>
            <w:gridSpan w:val="2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5743" w:type="dxa"/>
            <w:gridSpan w:val="2"/>
          </w:tcPr>
          <w:p w:rsidR="00142225" w:rsidRPr="001210EC" w:rsidRDefault="00142225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Christian Wolter</w:t>
            </w:r>
          </w:p>
        </w:tc>
      </w:tr>
      <w:tr w:rsidR="00142225" w:rsidRPr="001210EC" w:rsidTr="008832F6">
        <w:trPr>
          <w:trHeight w:val="397"/>
        </w:trPr>
        <w:tc>
          <w:tcPr>
            <w:tcW w:w="3545" w:type="dxa"/>
            <w:gridSpan w:val="2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5743" w:type="dxa"/>
            <w:gridSpan w:val="2"/>
          </w:tcPr>
          <w:p w:rsidR="00142225" w:rsidRPr="001210EC" w:rsidRDefault="00142225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42225" w:rsidRPr="001210EC" w:rsidTr="008832F6">
        <w:trPr>
          <w:trHeight w:val="397"/>
        </w:trPr>
        <w:tc>
          <w:tcPr>
            <w:tcW w:w="3545" w:type="dxa"/>
            <w:gridSpan w:val="2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Kurzbeschreibung</w:t>
            </w: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43" w:type="dxa"/>
            <w:gridSpan w:val="2"/>
          </w:tcPr>
          <w:p w:rsidR="00142225" w:rsidRPr="001210EC" w:rsidRDefault="00142225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 Regeldarstellung soll die Funktionsweise des vorher angezeigten Baums verdeutlichen</w:t>
            </w:r>
          </w:p>
        </w:tc>
      </w:tr>
      <w:tr w:rsidR="00142225" w:rsidRPr="001210EC" w:rsidTr="008832F6">
        <w:trPr>
          <w:trHeight w:val="397"/>
        </w:trPr>
        <w:tc>
          <w:tcPr>
            <w:tcW w:w="3545" w:type="dxa"/>
            <w:gridSpan w:val="2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Beteiligte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Aktoren</w:t>
            </w:r>
            <w:proofErr w:type="spellEnd"/>
          </w:p>
        </w:tc>
        <w:tc>
          <w:tcPr>
            <w:tcW w:w="5743" w:type="dxa"/>
            <w:gridSpan w:val="2"/>
          </w:tcPr>
          <w:p w:rsidR="00142225" w:rsidRPr="001210EC" w:rsidRDefault="00142225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Endanwender (Studenten/Dozenten)</w:t>
            </w:r>
          </w:p>
        </w:tc>
      </w:tr>
      <w:tr w:rsidR="00142225" w:rsidRPr="001210EC" w:rsidTr="008832F6">
        <w:trPr>
          <w:trHeight w:val="397"/>
        </w:trPr>
        <w:tc>
          <w:tcPr>
            <w:tcW w:w="3545" w:type="dxa"/>
            <w:gridSpan w:val="2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Fachverantwortlicher</w:t>
            </w:r>
          </w:p>
        </w:tc>
        <w:tc>
          <w:tcPr>
            <w:tcW w:w="5743" w:type="dxa"/>
            <w:gridSpan w:val="2"/>
          </w:tcPr>
          <w:p w:rsidR="00142225" w:rsidRPr="001210EC" w:rsidRDefault="00142225" w:rsidP="00142225">
            <w:pPr>
              <w:rPr>
                <w:rFonts w:ascii="Times New Roman" w:hAnsi="Times New Roman" w:cs="Times New Roman"/>
              </w:rPr>
            </w:pPr>
          </w:p>
        </w:tc>
      </w:tr>
      <w:tr w:rsidR="00142225" w:rsidRPr="001210EC" w:rsidTr="008832F6">
        <w:trPr>
          <w:trHeight w:val="397"/>
        </w:trPr>
        <w:tc>
          <w:tcPr>
            <w:tcW w:w="3545" w:type="dxa"/>
            <w:gridSpan w:val="2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Referenzen</w:t>
            </w: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43" w:type="dxa"/>
            <w:gridSpan w:val="2"/>
          </w:tcPr>
          <w:p w:rsidR="00142225" w:rsidRDefault="00142225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-Algorithmus für optimalen Baum </w:t>
            </w:r>
          </w:p>
          <w:p w:rsidR="00142225" w:rsidRPr="001210EC" w:rsidRDefault="00142225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-selbst erstellte Regeln für interaktiven Baum</w:t>
            </w:r>
          </w:p>
        </w:tc>
      </w:tr>
      <w:tr w:rsidR="00142225" w:rsidRPr="001210EC" w:rsidTr="008832F6">
        <w:trPr>
          <w:trHeight w:val="397"/>
        </w:trPr>
        <w:tc>
          <w:tcPr>
            <w:tcW w:w="3545" w:type="dxa"/>
            <w:gridSpan w:val="2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Vorbedingungen</w:t>
            </w: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43" w:type="dxa"/>
            <w:gridSpan w:val="2"/>
          </w:tcPr>
          <w:p w:rsidR="00142225" w:rsidRPr="001210EC" w:rsidRDefault="00142225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Baum wird angezeigt (automatisch oder interaktiv)</w:t>
            </w:r>
          </w:p>
        </w:tc>
      </w:tr>
      <w:tr w:rsidR="00142225" w:rsidRPr="001210EC" w:rsidTr="008832F6">
        <w:trPr>
          <w:trHeight w:val="397"/>
        </w:trPr>
        <w:tc>
          <w:tcPr>
            <w:tcW w:w="3545" w:type="dxa"/>
            <w:gridSpan w:val="2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Nachbedingungen</w:t>
            </w: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43" w:type="dxa"/>
            <w:gridSpan w:val="2"/>
          </w:tcPr>
          <w:p w:rsidR="00142225" w:rsidRPr="001210EC" w:rsidRDefault="00142225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Regeldarstellung wird angezeigt</w:t>
            </w:r>
          </w:p>
        </w:tc>
      </w:tr>
      <w:tr w:rsidR="00142225" w:rsidRPr="001210EC" w:rsidTr="008832F6">
        <w:trPr>
          <w:trHeight w:val="397"/>
        </w:trPr>
        <w:tc>
          <w:tcPr>
            <w:tcW w:w="3545" w:type="dxa"/>
            <w:gridSpan w:val="2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Typischer Ablauf</w:t>
            </w: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43" w:type="dxa"/>
            <w:gridSpan w:val="2"/>
          </w:tcPr>
          <w:p w:rsidR="00142225" w:rsidRDefault="00142225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Baum anzeigen lassen (automatisch oder interaktiv)</w:t>
            </w:r>
          </w:p>
          <w:p w:rsidR="00142225" w:rsidRPr="001210EC" w:rsidRDefault="00142225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Regeldarstellung aufrufen</w:t>
            </w:r>
          </w:p>
        </w:tc>
      </w:tr>
      <w:tr w:rsidR="00142225" w:rsidRPr="001210EC" w:rsidTr="008832F6">
        <w:trPr>
          <w:trHeight w:val="397"/>
        </w:trPr>
        <w:tc>
          <w:tcPr>
            <w:tcW w:w="3545" w:type="dxa"/>
            <w:gridSpan w:val="2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Alternative Abläufe</w:t>
            </w: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43" w:type="dxa"/>
            <w:gridSpan w:val="2"/>
          </w:tcPr>
          <w:p w:rsidR="00142225" w:rsidRPr="001210EC" w:rsidRDefault="00142225" w:rsidP="00142225">
            <w:pPr>
              <w:rPr>
                <w:rFonts w:ascii="Times New Roman" w:hAnsi="Times New Roman" w:cs="Times New Roman"/>
              </w:rPr>
            </w:pPr>
          </w:p>
        </w:tc>
      </w:tr>
      <w:tr w:rsidR="00142225" w:rsidRPr="001210EC" w:rsidTr="008832F6">
        <w:trPr>
          <w:trHeight w:val="397"/>
        </w:trPr>
        <w:tc>
          <w:tcPr>
            <w:tcW w:w="3545" w:type="dxa"/>
            <w:gridSpan w:val="2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Kritikalität</w:t>
            </w:r>
          </w:p>
        </w:tc>
        <w:tc>
          <w:tcPr>
            <w:tcW w:w="5743" w:type="dxa"/>
            <w:gridSpan w:val="2"/>
          </w:tcPr>
          <w:p w:rsidR="00142225" w:rsidRPr="001210EC" w:rsidRDefault="00142225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Muss / sehr wichtig</w:t>
            </w:r>
          </w:p>
        </w:tc>
      </w:tr>
      <w:tr w:rsidR="00142225" w:rsidRPr="001210EC" w:rsidTr="008832F6">
        <w:trPr>
          <w:trHeight w:val="397"/>
        </w:trPr>
        <w:tc>
          <w:tcPr>
            <w:tcW w:w="3545" w:type="dxa"/>
            <w:gridSpan w:val="2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Verknüpfungen</w:t>
            </w: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43" w:type="dxa"/>
            <w:gridSpan w:val="2"/>
          </w:tcPr>
          <w:p w:rsidR="00142225" w:rsidRDefault="00142225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>&gt;&gt;</w:t>
            </w:r>
            <w:r>
              <w:rPr>
                <w:rFonts w:ascii="Times New Roman" w:hAnsi="Times New Roman" w:cs="Times New Roman"/>
              </w:rPr>
              <w:tab/>
              <w:t>Baum automatisch</w:t>
            </w:r>
          </w:p>
          <w:p w:rsidR="00142225" w:rsidRPr="001210EC" w:rsidRDefault="00142225" w:rsidP="00142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Baum interaktiv</w:t>
            </w:r>
          </w:p>
        </w:tc>
      </w:tr>
      <w:tr w:rsidR="00142225" w:rsidRPr="001210EC" w:rsidTr="008832F6">
        <w:trPr>
          <w:trHeight w:val="397"/>
        </w:trPr>
        <w:tc>
          <w:tcPr>
            <w:tcW w:w="3545" w:type="dxa"/>
            <w:gridSpan w:val="2"/>
          </w:tcPr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Funktionale Anforderungen</w:t>
            </w: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43" w:type="dxa"/>
            <w:gridSpan w:val="2"/>
          </w:tcPr>
          <w:p w:rsidR="00142225" w:rsidRPr="001210EC" w:rsidRDefault="00142225" w:rsidP="00142225">
            <w:pPr>
              <w:rPr>
                <w:rFonts w:ascii="Times New Roman" w:hAnsi="Times New Roman" w:cs="Times New Roman"/>
              </w:rPr>
            </w:pPr>
          </w:p>
        </w:tc>
      </w:tr>
      <w:tr w:rsidR="00142225" w:rsidRPr="001210EC" w:rsidTr="008832F6">
        <w:trPr>
          <w:trHeight w:val="397"/>
        </w:trPr>
        <w:tc>
          <w:tcPr>
            <w:tcW w:w="3545" w:type="dxa"/>
            <w:gridSpan w:val="2"/>
          </w:tcPr>
          <w:p w:rsidR="00C91306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Nicht-funktionale </w:t>
            </w: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Anforderungen</w:t>
            </w: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  <w:p w:rsidR="000530A5" w:rsidRDefault="000530A5" w:rsidP="00142225">
            <w:pPr>
              <w:rPr>
                <w:rFonts w:ascii="Times New Roman" w:hAnsi="Times New Roman" w:cs="Times New Roman"/>
                <w:b/>
              </w:rPr>
            </w:pPr>
          </w:p>
          <w:p w:rsidR="000530A5" w:rsidRDefault="000530A5" w:rsidP="00142225">
            <w:pPr>
              <w:rPr>
                <w:rFonts w:ascii="Times New Roman" w:hAnsi="Times New Roman" w:cs="Times New Roman"/>
                <w:b/>
              </w:rPr>
            </w:pPr>
          </w:p>
          <w:p w:rsidR="000530A5" w:rsidRDefault="000530A5" w:rsidP="00142225">
            <w:pPr>
              <w:rPr>
                <w:rFonts w:ascii="Times New Roman" w:hAnsi="Times New Roman" w:cs="Times New Roman"/>
                <w:b/>
              </w:rPr>
            </w:pPr>
          </w:p>
          <w:p w:rsidR="00142225" w:rsidRPr="0026241F" w:rsidRDefault="00142225" w:rsidP="0014222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43" w:type="dxa"/>
            <w:gridSpan w:val="2"/>
          </w:tcPr>
          <w:p w:rsidR="00F85332" w:rsidRDefault="00F85332" w:rsidP="00F853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Aussagekräftige Farben </w:t>
            </w:r>
          </w:p>
          <w:p w:rsidR="00142225" w:rsidRPr="001210EC" w:rsidRDefault="00F85332" w:rsidP="00F853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Großer Schriftgrad</w:t>
            </w:r>
          </w:p>
        </w:tc>
      </w:tr>
      <w:tr w:rsidR="008832F6" w:rsidRPr="001210EC" w:rsidTr="00821F24">
        <w:trPr>
          <w:gridAfter w:val="1"/>
          <w:wAfter w:w="76" w:type="dxa"/>
          <w:trHeight w:val="397"/>
        </w:trPr>
        <w:tc>
          <w:tcPr>
            <w:tcW w:w="3369" w:type="dxa"/>
          </w:tcPr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Name des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26241F">
              <w:rPr>
                <w:rFonts w:ascii="Times New Roman" w:hAnsi="Times New Roman" w:cs="Times New Roman"/>
                <w:b/>
              </w:rPr>
              <w:t>-Case</w:t>
            </w:r>
          </w:p>
        </w:tc>
        <w:tc>
          <w:tcPr>
            <w:tcW w:w="5843" w:type="dxa"/>
            <w:gridSpan w:val="2"/>
          </w:tcPr>
          <w:p w:rsidR="008832F6" w:rsidRPr="001210EC" w:rsidRDefault="008832F6" w:rsidP="00821F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Datei speichern</w:t>
            </w:r>
          </w:p>
        </w:tc>
      </w:tr>
      <w:tr w:rsidR="008832F6" w:rsidRPr="001210EC" w:rsidTr="00821F24">
        <w:trPr>
          <w:gridAfter w:val="1"/>
          <w:wAfter w:w="76" w:type="dxa"/>
          <w:trHeight w:val="397"/>
        </w:trPr>
        <w:tc>
          <w:tcPr>
            <w:tcW w:w="3369" w:type="dxa"/>
          </w:tcPr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lastRenderedPageBreak/>
              <w:t>Nummer</w:t>
            </w:r>
          </w:p>
        </w:tc>
        <w:tc>
          <w:tcPr>
            <w:tcW w:w="5843" w:type="dxa"/>
            <w:gridSpan w:val="2"/>
          </w:tcPr>
          <w:p w:rsidR="008832F6" w:rsidRPr="001210EC" w:rsidRDefault="008832F6" w:rsidP="00821F24">
            <w:pPr>
              <w:rPr>
                <w:rFonts w:ascii="Times New Roman" w:hAnsi="Times New Roman" w:cs="Times New Roman"/>
              </w:rPr>
            </w:pPr>
          </w:p>
        </w:tc>
      </w:tr>
      <w:tr w:rsidR="008832F6" w:rsidRPr="001210EC" w:rsidTr="00821F24">
        <w:trPr>
          <w:gridAfter w:val="1"/>
          <w:wAfter w:w="76" w:type="dxa"/>
          <w:trHeight w:val="397"/>
        </w:trPr>
        <w:tc>
          <w:tcPr>
            <w:tcW w:w="3369" w:type="dxa"/>
          </w:tcPr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Paket</w:t>
            </w:r>
          </w:p>
        </w:tc>
        <w:tc>
          <w:tcPr>
            <w:tcW w:w="5843" w:type="dxa"/>
            <w:gridSpan w:val="2"/>
          </w:tcPr>
          <w:p w:rsidR="008832F6" w:rsidRPr="001210EC" w:rsidRDefault="008832F6" w:rsidP="00821F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Dateiverwaltung</w:t>
            </w:r>
          </w:p>
        </w:tc>
      </w:tr>
      <w:tr w:rsidR="008832F6" w:rsidRPr="001210EC" w:rsidTr="00821F24">
        <w:trPr>
          <w:gridAfter w:val="1"/>
          <w:wAfter w:w="76" w:type="dxa"/>
          <w:trHeight w:val="397"/>
        </w:trPr>
        <w:tc>
          <w:tcPr>
            <w:tcW w:w="3369" w:type="dxa"/>
          </w:tcPr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5843" w:type="dxa"/>
            <w:gridSpan w:val="2"/>
          </w:tcPr>
          <w:p w:rsidR="008832F6" w:rsidRPr="001210EC" w:rsidRDefault="008832F6" w:rsidP="00821F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Boris Goldstein</w:t>
            </w:r>
          </w:p>
        </w:tc>
      </w:tr>
      <w:tr w:rsidR="008832F6" w:rsidRPr="001210EC" w:rsidTr="00821F24">
        <w:trPr>
          <w:gridAfter w:val="1"/>
          <w:wAfter w:w="76" w:type="dxa"/>
          <w:trHeight w:val="397"/>
        </w:trPr>
        <w:tc>
          <w:tcPr>
            <w:tcW w:w="3369" w:type="dxa"/>
          </w:tcPr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5843" w:type="dxa"/>
            <w:gridSpan w:val="2"/>
          </w:tcPr>
          <w:p w:rsidR="008832F6" w:rsidRPr="001210EC" w:rsidRDefault="008832F6" w:rsidP="00821F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530A5">
              <w:rPr>
                <w:rFonts w:ascii="Times New Roman" w:hAnsi="Times New Roman" w:cs="Times New Roman"/>
              </w:rPr>
              <w:t>.0</w:t>
            </w:r>
          </w:p>
        </w:tc>
      </w:tr>
      <w:tr w:rsidR="008832F6" w:rsidRPr="001210EC" w:rsidTr="00821F24">
        <w:trPr>
          <w:gridAfter w:val="1"/>
          <w:wAfter w:w="76" w:type="dxa"/>
          <w:trHeight w:val="397"/>
        </w:trPr>
        <w:tc>
          <w:tcPr>
            <w:tcW w:w="3369" w:type="dxa"/>
          </w:tcPr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Kurzbeschreibung</w:t>
            </w:r>
          </w:p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</w:p>
          <w:p w:rsidR="008832F6" w:rsidRDefault="008832F6" w:rsidP="00821F24">
            <w:pPr>
              <w:rPr>
                <w:rFonts w:ascii="Times New Roman" w:hAnsi="Times New Roman" w:cs="Times New Roman"/>
                <w:b/>
              </w:rPr>
            </w:pPr>
          </w:p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</w:p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  <w:gridSpan w:val="2"/>
          </w:tcPr>
          <w:p w:rsidR="008832F6" w:rsidRPr="001210EC" w:rsidRDefault="008832F6" w:rsidP="00821F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Nutzer kann Werte, Tabellen und Entscheidungsbäume in einer Datei abspeichern</w:t>
            </w:r>
          </w:p>
        </w:tc>
      </w:tr>
      <w:tr w:rsidR="008832F6" w:rsidRPr="001210EC" w:rsidTr="00821F24">
        <w:trPr>
          <w:gridAfter w:val="1"/>
          <w:wAfter w:w="76" w:type="dxa"/>
          <w:trHeight w:val="397"/>
        </w:trPr>
        <w:tc>
          <w:tcPr>
            <w:tcW w:w="3369" w:type="dxa"/>
          </w:tcPr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Beteiligte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Aktoren</w:t>
            </w:r>
            <w:proofErr w:type="spellEnd"/>
          </w:p>
        </w:tc>
        <w:tc>
          <w:tcPr>
            <w:tcW w:w="5843" w:type="dxa"/>
            <w:gridSpan w:val="2"/>
          </w:tcPr>
          <w:p w:rsidR="008832F6" w:rsidRDefault="008832F6" w:rsidP="00821F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Endanwender (Studenten &amp; Dozenten), Kunde (Höhne), Entwickler</w:t>
            </w:r>
          </w:p>
          <w:p w:rsidR="008832F6" w:rsidRPr="001210EC" w:rsidRDefault="008832F6" w:rsidP="00821F24">
            <w:pPr>
              <w:rPr>
                <w:rFonts w:ascii="Times New Roman" w:hAnsi="Times New Roman" w:cs="Times New Roman"/>
              </w:rPr>
            </w:pPr>
          </w:p>
        </w:tc>
      </w:tr>
      <w:tr w:rsidR="008832F6" w:rsidRPr="001210EC" w:rsidTr="00821F24">
        <w:trPr>
          <w:gridAfter w:val="1"/>
          <w:wAfter w:w="76" w:type="dxa"/>
          <w:trHeight w:val="397"/>
        </w:trPr>
        <w:tc>
          <w:tcPr>
            <w:tcW w:w="3369" w:type="dxa"/>
          </w:tcPr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Fachverantwortlicher</w:t>
            </w:r>
          </w:p>
        </w:tc>
        <w:tc>
          <w:tcPr>
            <w:tcW w:w="5843" w:type="dxa"/>
            <w:gridSpan w:val="2"/>
          </w:tcPr>
          <w:p w:rsidR="008832F6" w:rsidRPr="001210EC" w:rsidRDefault="008832F6" w:rsidP="00821F24">
            <w:pPr>
              <w:rPr>
                <w:rFonts w:ascii="Times New Roman" w:hAnsi="Times New Roman" w:cs="Times New Roman"/>
              </w:rPr>
            </w:pPr>
          </w:p>
        </w:tc>
      </w:tr>
      <w:tr w:rsidR="008832F6" w:rsidRPr="001210EC" w:rsidTr="00821F24">
        <w:trPr>
          <w:gridAfter w:val="1"/>
          <w:wAfter w:w="76" w:type="dxa"/>
          <w:trHeight w:val="397"/>
        </w:trPr>
        <w:tc>
          <w:tcPr>
            <w:tcW w:w="3369" w:type="dxa"/>
          </w:tcPr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Referenzen</w:t>
            </w:r>
          </w:p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  <w:gridSpan w:val="2"/>
          </w:tcPr>
          <w:p w:rsidR="008832F6" w:rsidRDefault="008832F6" w:rsidP="00821F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Export von Excel-Dateien ; </w:t>
            </w:r>
            <w:proofErr w:type="spellStart"/>
            <w:r>
              <w:rPr>
                <w:rFonts w:ascii="Times New Roman" w:hAnsi="Times New Roman" w:cs="Times New Roman"/>
              </w:rPr>
              <w:t>csv</w:t>
            </w:r>
            <w:proofErr w:type="spellEnd"/>
            <w:r>
              <w:rPr>
                <w:rFonts w:ascii="Times New Roman" w:hAnsi="Times New Roman" w:cs="Times New Roman"/>
              </w:rPr>
              <w:t>-Format ; Trennzeichen laut Aufgabenstellung beachten</w:t>
            </w:r>
          </w:p>
          <w:p w:rsidR="008832F6" w:rsidRPr="001210EC" w:rsidRDefault="008832F6" w:rsidP="00821F24">
            <w:pPr>
              <w:rPr>
                <w:rFonts w:ascii="Times New Roman" w:hAnsi="Times New Roman" w:cs="Times New Roman"/>
              </w:rPr>
            </w:pPr>
          </w:p>
        </w:tc>
      </w:tr>
      <w:tr w:rsidR="008832F6" w:rsidRPr="001210EC" w:rsidTr="00821F24">
        <w:trPr>
          <w:gridAfter w:val="1"/>
          <w:wAfter w:w="76" w:type="dxa"/>
          <w:trHeight w:val="397"/>
        </w:trPr>
        <w:tc>
          <w:tcPr>
            <w:tcW w:w="3369" w:type="dxa"/>
          </w:tcPr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Vorbedingungen</w:t>
            </w:r>
          </w:p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  <w:gridSpan w:val="2"/>
          </w:tcPr>
          <w:p w:rsidR="008832F6" w:rsidRDefault="008832F6" w:rsidP="00821F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 läuft, Dateien müssen vollständig und richtig eingetragen sein, Programm sollte Ergebnisse geliefert haben</w:t>
            </w:r>
          </w:p>
          <w:p w:rsidR="008832F6" w:rsidRPr="001210EC" w:rsidRDefault="008832F6" w:rsidP="00821F24">
            <w:pPr>
              <w:rPr>
                <w:rFonts w:ascii="Times New Roman" w:hAnsi="Times New Roman" w:cs="Times New Roman"/>
              </w:rPr>
            </w:pPr>
          </w:p>
        </w:tc>
      </w:tr>
      <w:tr w:rsidR="008832F6" w:rsidRPr="001210EC" w:rsidTr="00821F24">
        <w:trPr>
          <w:gridAfter w:val="1"/>
          <w:wAfter w:w="76" w:type="dxa"/>
          <w:trHeight w:val="397"/>
        </w:trPr>
        <w:tc>
          <w:tcPr>
            <w:tcW w:w="3369" w:type="dxa"/>
          </w:tcPr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Nachbedingungen</w:t>
            </w:r>
          </w:p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  <w:gridSpan w:val="2"/>
          </w:tcPr>
          <w:p w:rsidR="008832F6" w:rsidRDefault="008832F6" w:rsidP="00821F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Abgespeicherte Daten sollten auch wieder eingelesen und weitergenutzt werden können</w:t>
            </w:r>
          </w:p>
          <w:p w:rsidR="008832F6" w:rsidRPr="001210EC" w:rsidRDefault="008832F6" w:rsidP="00821F24">
            <w:pPr>
              <w:rPr>
                <w:rFonts w:ascii="Times New Roman" w:hAnsi="Times New Roman" w:cs="Times New Roman"/>
              </w:rPr>
            </w:pPr>
          </w:p>
        </w:tc>
      </w:tr>
      <w:tr w:rsidR="008832F6" w:rsidRPr="001210EC" w:rsidTr="00821F24">
        <w:trPr>
          <w:gridAfter w:val="1"/>
          <w:wAfter w:w="76" w:type="dxa"/>
          <w:trHeight w:val="397"/>
        </w:trPr>
        <w:tc>
          <w:tcPr>
            <w:tcW w:w="3369" w:type="dxa"/>
          </w:tcPr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Typischer Ablauf</w:t>
            </w:r>
          </w:p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</w:p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</w:p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</w:p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  <w:gridSpan w:val="2"/>
          </w:tcPr>
          <w:p w:rsidR="008832F6" w:rsidRDefault="008832F6" w:rsidP="00821F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richtiger Ansicht Menüpunkt „Datei speichern“ wählen      </w:t>
            </w:r>
            <w:r w:rsidRPr="008832F6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Ort und Format im Explorer-Fenster aussuchen                </w:t>
            </w:r>
          </w:p>
          <w:p w:rsidR="008832F6" w:rsidRPr="001210EC" w:rsidRDefault="008832F6" w:rsidP="00821F24">
            <w:pPr>
              <w:rPr>
                <w:rFonts w:ascii="Times New Roman" w:hAnsi="Times New Roman" w:cs="Times New Roman"/>
              </w:rPr>
            </w:pPr>
            <w:r w:rsidRPr="008832F6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„Speichern“ klicken</w:t>
            </w:r>
          </w:p>
        </w:tc>
      </w:tr>
      <w:tr w:rsidR="008832F6" w:rsidRPr="001210EC" w:rsidTr="00821F24">
        <w:trPr>
          <w:gridAfter w:val="1"/>
          <w:wAfter w:w="76" w:type="dxa"/>
          <w:trHeight w:val="397"/>
        </w:trPr>
        <w:tc>
          <w:tcPr>
            <w:tcW w:w="3369" w:type="dxa"/>
          </w:tcPr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Alternative Abläufe</w:t>
            </w:r>
          </w:p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</w:p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</w:p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</w:p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  <w:gridSpan w:val="2"/>
          </w:tcPr>
          <w:p w:rsidR="008832F6" w:rsidRPr="001210EC" w:rsidRDefault="008832F6" w:rsidP="00821F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832F6" w:rsidRPr="001210EC" w:rsidTr="00821F24">
        <w:trPr>
          <w:gridAfter w:val="1"/>
          <w:wAfter w:w="76" w:type="dxa"/>
          <w:trHeight w:val="397"/>
        </w:trPr>
        <w:tc>
          <w:tcPr>
            <w:tcW w:w="3369" w:type="dxa"/>
          </w:tcPr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Kritikalität</w:t>
            </w:r>
          </w:p>
        </w:tc>
        <w:tc>
          <w:tcPr>
            <w:tcW w:w="5843" w:type="dxa"/>
            <w:gridSpan w:val="2"/>
          </w:tcPr>
          <w:p w:rsidR="008832F6" w:rsidRPr="001210EC" w:rsidRDefault="008832F6" w:rsidP="00821F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mittel</w:t>
            </w:r>
          </w:p>
        </w:tc>
      </w:tr>
      <w:tr w:rsidR="008832F6" w:rsidRPr="001210EC" w:rsidTr="00821F24">
        <w:trPr>
          <w:gridAfter w:val="1"/>
          <w:wAfter w:w="76" w:type="dxa"/>
          <w:trHeight w:val="397"/>
        </w:trPr>
        <w:tc>
          <w:tcPr>
            <w:tcW w:w="3369" w:type="dxa"/>
          </w:tcPr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Verknüpfungen</w:t>
            </w:r>
          </w:p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  <w:gridSpan w:val="2"/>
          </w:tcPr>
          <w:p w:rsidR="008832F6" w:rsidRPr="001210EC" w:rsidRDefault="008832F6" w:rsidP="00821F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Programmstart; * Regeldarstellung, Baum zeichnen</w:t>
            </w:r>
          </w:p>
        </w:tc>
      </w:tr>
      <w:tr w:rsidR="008832F6" w:rsidRPr="001210EC" w:rsidTr="00821F24">
        <w:trPr>
          <w:gridAfter w:val="1"/>
          <w:wAfter w:w="76" w:type="dxa"/>
          <w:trHeight w:val="397"/>
        </w:trPr>
        <w:tc>
          <w:tcPr>
            <w:tcW w:w="3369" w:type="dxa"/>
          </w:tcPr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Funktionale Anforderungen</w:t>
            </w:r>
          </w:p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</w:p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</w:p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</w:p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</w:p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</w:p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  <w:gridSpan w:val="2"/>
          </w:tcPr>
          <w:p w:rsidR="008832F6" w:rsidRPr="001210EC" w:rsidRDefault="008832F6" w:rsidP="00821F24">
            <w:pPr>
              <w:rPr>
                <w:rFonts w:ascii="Times New Roman" w:hAnsi="Times New Roman" w:cs="Times New Roman"/>
              </w:rPr>
            </w:pPr>
          </w:p>
        </w:tc>
      </w:tr>
      <w:tr w:rsidR="008832F6" w:rsidRPr="001210EC" w:rsidTr="00821F24">
        <w:trPr>
          <w:gridAfter w:val="1"/>
          <w:wAfter w:w="76" w:type="dxa"/>
          <w:trHeight w:val="397"/>
        </w:trPr>
        <w:tc>
          <w:tcPr>
            <w:tcW w:w="3369" w:type="dxa"/>
          </w:tcPr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Nicht-funktionale Anforderungen</w:t>
            </w:r>
          </w:p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</w:p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</w:p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</w:p>
          <w:p w:rsidR="008832F6" w:rsidRPr="0026241F" w:rsidRDefault="008832F6" w:rsidP="00821F2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  <w:gridSpan w:val="2"/>
          </w:tcPr>
          <w:p w:rsidR="008832F6" w:rsidRPr="001210EC" w:rsidRDefault="008832F6" w:rsidP="00821F24">
            <w:pPr>
              <w:rPr>
                <w:rFonts w:ascii="Times New Roman" w:hAnsi="Times New Roman" w:cs="Times New Roman"/>
              </w:rPr>
            </w:pPr>
          </w:p>
        </w:tc>
      </w:tr>
    </w:tbl>
    <w:p w:rsidR="00142225" w:rsidRDefault="00142225" w:rsidP="001210EC"/>
    <w:sectPr w:rsidR="00142225" w:rsidSect="00A24F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36F2D"/>
    <w:multiLevelType w:val="hybridMultilevel"/>
    <w:tmpl w:val="1ED2AD68"/>
    <w:lvl w:ilvl="0" w:tplc="D0D05D5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F7378"/>
    <w:multiLevelType w:val="hybridMultilevel"/>
    <w:tmpl w:val="DAC2C896"/>
    <w:lvl w:ilvl="0" w:tplc="F656F7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08"/>
  <w:hyphenationZone w:val="425"/>
  <w:characterSpacingControl w:val="doNotCompress"/>
  <w:compat/>
  <w:rsids>
    <w:rsidRoot w:val="0037722A"/>
    <w:rsid w:val="000530A5"/>
    <w:rsid w:val="001210EC"/>
    <w:rsid w:val="00142225"/>
    <w:rsid w:val="0026241F"/>
    <w:rsid w:val="0037722A"/>
    <w:rsid w:val="006B651C"/>
    <w:rsid w:val="0075379C"/>
    <w:rsid w:val="007D6195"/>
    <w:rsid w:val="00882B51"/>
    <w:rsid w:val="008832F6"/>
    <w:rsid w:val="00A24FC6"/>
    <w:rsid w:val="00A32833"/>
    <w:rsid w:val="00BA6D0B"/>
    <w:rsid w:val="00C91306"/>
    <w:rsid w:val="00CB38D8"/>
    <w:rsid w:val="00F85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24FC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1210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A328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210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DW\Dropbox\Schule\usecase-schablon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usecase-schablone</Template>
  <TotalTime>0</TotalTime>
  <Pages>7</Pages>
  <Words>927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Wolter</dc:creator>
  <cp:lastModifiedBy>Boris</cp:lastModifiedBy>
  <cp:revision>5</cp:revision>
  <dcterms:created xsi:type="dcterms:W3CDTF">2012-09-26T13:55:00Z</dcterms:created>
  <dcterms:modified xsi:type="dcterms:W3CDTF">2012-09-27T08:54:00Z</dcterms:modified>
</cp:coreProperties>
</file>