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0EC" w:rsidRDefault="001210EC" w:rsidP="001210EC">
      <w:pPr>
        <w:jc w:val="center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Name des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Use</w:t>
            </w:r>
            <w:proofErr w:type="spellEnd"/>
            <w:r w:rsidRPr="0026241F">
              <w:rPr>
                <w:rFonts w:ascii="Times New Roman" w:hAnsi="Times New Roman" w:cs="Times New Roman"/>
                <w:b/>
              </w:rPr>
              <w:t>-Case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Baum automatisch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Nummer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Paket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843" w:type="dxa"/>
          </w:tcPr>
          <w:p w:rsidR="001210EC" w:rsidRPr="001210EC" w:rsidRDefault="007C1B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testestest</w:t>
            </w:r>
            <w:bookmarkStart w:id="0" w:name="_GoBack"/>
            <w:bookmarkEnd w:id="0"/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Kurzbeschreibung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26241F" w:rsidRPr="0026241F" w:rsidRDefault="0026241F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26241F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optimale Baum (nach Algorithmus) wird berechnet und ausgegeben.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 xml:space="preserve">Beteiligte </w:t>
            </w:r>
            <w:proofErr w:type="spellStart"/>
            <w:r w:rsidRPr="0026241F">
              <w:rPr>
                <w:rFonts w:ascii="Times New Roman" w:hAnsi="Times New Roman" w:cs="Times New Roman"/>
                <w:b/>
              </w:rPr>
              <w:t>Aktoren</w:t>
            </w:r>
            <w:proofErr w:type="spellEnd"/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Endanwender (Studenten/Dozenten)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Fachverantwortlicher</w:t>
            </w: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Referenzen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-Algorithmus für optimalen Entscheidungsbaum</w:t>
            </w:r>
          </w:p>
          <w:p w:rsidR="00140593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-Vorgaben nach Aufgabenstellung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Vorbedingungen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Tabellenansicht mit Daten wird angezeigt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Nachbedingungen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Optimaler Baum wird angezeigt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Typischer Ablauf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40593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Tabellenansicht anzeigen</w:t>
            </w:r>
          </w:p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Alternative Abläufe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Baum interaktiv wird angezeigt</w:t>
            </w:r>
          </w:p>
          <w:p w:rsidR="00140593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Baum automatisch anklicken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Kritikalität</w:t>
            </w: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Muss / sehr wichtig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Verknüpfungen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405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>&gt;&gt; Tabellenansicht</w:t>
            </w: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  <w:tr w:rsidR="001210EC" w:rsidRPr="001210EC" w:rsidTr="0026241F">
        <w:trPr>
          <w:trHeight w:val="397"/>
        </w:trPr>
        <w:tc>
          <w:tcPr>
            <w:tcW w:w="3369" w:type="dxa"/>
          </w:tcPr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  <w:r w:rsidRPr="0026241F">
              <w:rPr>
                <w:rFonts w:ascii="Times New Roman" w:hAnsi="Times New Roman" w:cs="Times New Roman"/>
                <w:b/>
              </w:rPr>
              <w:t>Nicht-funktionale Anforderungen</w:t>
            </w: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  <w:p w:rsidR="001210EC" w:rsidRPr="0026241F" w:rsidRDefault="001210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43" w:type="dxa"/>
          </w:tcPr>
          <w:p w:rsidR="001210EC" w:rsidRPr="001210EC" w:rsidRDefault="001210EC">
            <w:pPr>
              <w:rPr>
                <w:rFonts w:ascii="Times New Roman" w:hAnsi="Times New Roman" w:cs="Times New Roman"/>
              </w:rPr>
            </w:pPr>
          </w:p>
        </w:tc>
      </w:tr>
    </w:tbl>
    <w:p w:rsidR="001210EC" w:rsidRDefault="001210EC" w:rsidP="001210EC"/>
    <w:sectPr w:rsidR="001210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93"/>
    <w:rsid w:val="001210EC"/>
    <w:rsid w:val="00140593"/>
    <w:rsid w:val="0026241F"/>
    <w:rsid w:val="006B651C"/>
    <w:rsid w:val="0075379C"/>
    <w:rsid w:val="007C1BAB"/>
    <w:rsid w:val="00C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21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W\Desktop\swe1\Repository\swe1\usecase-schablon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usecase-schablone.dotx</Template>
  <TotalTime>0</TotalTime>
  <Pages>1</Pages>
  <Words>104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Wolter</dc:creator>
  <cp:lastModifiedBy>Christian Wolter</cp:lastModifiedBy>
  <cp:revision>3</cp:revision>
  <dcterms:created xsi:type="dcterms:W3CDTF">2012-09-26T08:26:00Z</dcterms:created>
  <dcterms:modified xsi:type="dcterms:W3CDTF">2012-10-16T14:17:00Z</dcterms:modified>
</cp:coreProperties>
</file>